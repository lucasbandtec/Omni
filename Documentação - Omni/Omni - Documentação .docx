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23F" w:rsidRDefault="0060123F" w:rsidP="00A379BB">
      <w:pPr>
        <w:spacing w:line="240" w:lineRule="auto"/>
        <w:jc w:val="center"/>
        <w:rPr>
          <w:rFonts w:cs="Arial"/>
        </w:rPr>
      </w:pPr>
    </w:p>
    <w:p w:rsidR="0060123F" w:rsidRDefault="0060123F" w:rsidP="00A379BB">
      <w:pPr>
        <w:spacing w:line="240" w:lineRule="auto"/>
        <w:jc w:val="center"/>
        <w:rPr>
          <w:rFonts w:cs="Arial"/>
        </w:rPr>
      </w:pPr>
    </w:p>
    <w:p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:rsidR="00A379BB" w:rsidRDefault="00A379BB" w:rsidP="00A379BB">
      <w:pPr>
        <w:spacing w:line="240" w:lineRule="auto"/>
        <w:jc w:val="center"/>
        <w:rPr>
          <w:rFonts w:cs="Arial"/>
        </w:rPr>
      </w:pPr>
    </w:p>
    <w:p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:rsidR="00A379BB" w:rsidRDefault="00A379BB" w:rsidP="00E07423">
      <w:pPr>
        <w:pStyle w:val="NormalGrande"/>
      </w:pPr>
    </w:p>
    <w:p w:rsidR="00A379BB" w:rsidRDefault="00A379BB" w:rsidP="00E07423">
      <w:pPr>
        <w:pStyle w:val="NormalGrande"/>
      </w:pPr>
    </w:p>
    <w:p w:rsidR="00370E34" w:rsidRDefault="000C418D" w:rsidP="00E07423">
      <w:pPr>
        <w:pStyle w:val="NormalGrande"/>
      </w:pPr>
      <w:r>
        <w:t xml:space="preserve">Alan </w:t>
      </w:r>
      <w:r w:rsidR="000C626E">
        <w:t>nonato</w:t>
      </w:r>
    </w:p>
    <w:p w:rsidR="000C418D" w:rsidRDefault="007C5E8A" w:rsidP="007C5E8A">
      <w:pPr>
        <w:pStyle w:val="NormalGrande"/>
      </w:pPr>
      <w:r>
        <w:t>aNGelica cassoli</w:t>
      </w:r>
    </w:p>
    <w:p w:rsidR="000C418D" w:rsidRDefault="000C418D" w:rsidP="00E07423">
      <w:pPr>
        <w:pStyle w:val="NormalGrande"/>
      </w:pPr>
      <w:r>
        <w:t>gabriela matos</w:t>
      </w:r>
    </w:p>
    <w:p w:rsidR="000C418D" w:rsidRPr="004C56C6" w:rsidRDefault="007C5E8A" w:rsidP="00E07423">
      <w:pPr>
        <w:pStyle w:val="NormalGrande"/>
      </w:pPr>
      <w:r>
        <w:t>Lucas souza</w:t>
      </w: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DB04D5" w:rsidRPr="00C206EE" w:rsidRDefault="007C5E8A" w:rsidP="00DB04D5">
      <w:pPr>
        <w:pStyle w:val="NormalGrande"/>
        <w:rPr>
          <w:sz w:val="36"/>
        </w:rPr>
      </w:pPr>
      <w:r>
        <w:rPr>
          <w:sz w:val="36"/>
        </w:rPr>
        <w:t>Omni</w:t>
      </w:r>
    </w:p>
    <w:p w:rsidR="00370E34" w:rsidRPr="004C56C6" w:rsidRDefault="00370E34" w:rsidP="00E07423">
      <w:pPr>
        <w:pStyle w:val="NormalGrande"/>
      </w:pPr>
    </w:p>
    <w:p w:rsidR="00D122FD" w:rsidRPr="000C0409" w:rsidRDefault="00D122FD" w:rsidP="00E07423">
      <w:pPr>
        <w:pStyle w:val="Capa-Grauacadmico"/>
        <w:ind w:left="5711" w:hanging="1175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370E34" w:rsidRPr="004C56C6" w:rsidRDefault="00370E34" w:rsidP="00E07423">
      <w:pPr>
        <w:pStyle w:val="NormalGrande"/>
      </w:pPr>
    </w:p>
    <w:p w:rsidR="00A379BB" w:rsidRPr="004C56C6" w:rsidRDefault="00A379BB" w:rsidP="00C961EB">
      <w:pPr>
        <w:pStyle w:val="NormalGrande"/>
        <w:jc w:val="both"/>
      </w:pPr>
    </w:p>
    <w:p w:rsidR="00370E34" w:rsidRPr="004C56C6" w:rsidRDefault="00A379BB" w:rsidP="00E07423">
      <w:pPr>
        <w:pStyle w:val="NormalGrande"/>
      </w:pPr>
      <w:r>
        <w:t>SÃO PAULO</w:t>
      </w:r>
    </w:p>
    <w:p w:rsidR="00370E34" w:rsidRDefault="00A379BB" w:rsidP="00E07423">
      <w:pPr>
        <w:pStyle w:val="NormalGrande"/>
      </w:pPr>
      <w:r>
        <w:t>201</w:t>
      </w:r>
      <w:r w:rsidR="00F51D6E">
        <w:t>8</w:t>
      </w:r>
    </w:p>
    <w:p w:rsidR="00370E34" w:rsidRPr="004C56C6" w:rsidRDefault="00370E34" w:rsidP="003A0204">
      <w:pPr>
        <w:pStyle w:val="NormalGrande"/>
      </w:pPr>
      <w:r w:rsidRPr="004C56C6">
        <w:t>Sumário</w:t>
      </w:r>
    </w:p>
    <w:p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:rsidR="007C0DC9" w:rsidRDefault="00712A3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lastRenderedPageBreak/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>
        <w:fldChar w:fldCharType="begin"/>
      </w:r>
      <w:r w:rsidR="007C0DC9">
        <w:instrText xml:space="preserve"> PAGEREF _Toc512519587 \h </w:instrText>
      </w:r>
      <w:r>
        <w:fldChar w:fldCharType="separate"/>
      </w:r>
      <w:r w:rsidR="007C0DC9">
        <w:t>5</w:t>
      </w:r>
      <w:r>
        <w:fldChar w:fldCharType="end"/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 w:rsidR="009203BD">
        <w:rPr>
          <w:noProof/>
        </w:rPr>
        <w:t>6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 w:rsidR="009203BD">
        <w:rPr>
          <w:noProof/>
        </w:rPr>
        <w:t>6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 w:rsidR="009203BD">
        <w:rPr>
          <w:noProof/>
        </w:rPr>
        <w:t>7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 w:rsidR="009203BD">
        <w:rPr>
          <w:noProof/>
        </w:rPr>
        <w:t>7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 w:rsidR="009203BD">
        <w:rPr>
          <w:noProof/>
        </w:rPr>
        <w:t>8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C66AC3"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 w:rsidR="00C66AC3">
        <w:rPr>
          <w:noProof/>
        </w:rPr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 w:rsidR="00C66AC3">
        <w:rPr>
          <w:noProof/>
        </w:rPr>
        <w:t>10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 w:rsidR="00CB297D">
        <w:rPr>
          <w:noProof/>
        </w:rPr>
        <w:t>12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 w:rsidR="00CB297D">
        <w:rPr>
          <w:noProof/>
        </w:rPr>
        <w:t>12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 w:rsidR="009E20DC">
        <w:rPr>
          <w:noProof/>
        </w:rPr>
        <w:t>13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 w:rsidR="00C82FA7">
        <w:t>14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via Arduino</w:t>
      </w:r>
      <w:r>
        <w:rPr>
          <w:noProof/>
        </w:rPr>
        <w:tab/>
      </w:r>
      <w:r w:rsidR="00C82FA7">
        <w:rPr>
          <w:noProof/>
        </w:rPr>
        <w:t>14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 w:rsidR="002002E2">
        <w:rPr>
          <w:noProof/>
        </w:rPr>
        <w:t>15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 w:rsidR="00C30C7B">
        <w:rPr>
          <w:noProof/>
        </w:rPr>
        <w:t>16</w:t>
      </w:r>
    </w:p>
    <w:p w:rsidR="007C0DC9" w:rsidRDefault="007C0DC9" w:rsidP="00106FD7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 w:rsidR="00C30C7B">
        <w:rPr>
          <w:noProof/>
        </w:rPr>
        <w:t>17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E92547">
        <w:t>20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 w:rsidR="00E92547">
        <w:rPr>
          <w:noProof/>
        </w:rPr>
        <w:t>20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>
        <w:rPr>
          <w:noProof/>
        </w:rPr>
        <w:tab/>
      </w:r>
      <w:r w:rsidR="00E92547">
        <w:rPr>
          <w:noProof/>
        </w:rPr>
        <w:t>20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745C06"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 w:rsidR="00745C06">
        <w:rPr>
          <w:noProof/>
        </w:rPr>
        <w:t>23</w:t>
      </w:r>
    </w:p>
    <w:p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745C06">
        <w:t>24</w:t>
      </w:r>
    </w:p>
    <w:p w:rsidR="00370E34" w:rsidRDefault="00712A3B" w:rsidP="00861528">
      <w:pPr>
        <w:rPr>
          <w:noProof/>
        </w:rPr>
      </w:pPr>
      <w:r>
        <w:fldChar w:fldCharType="end"/>
      </w:r>
    </w:p>
    <w:p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:rsidR="00370E34" w:rsidRDefault="00712A3B" w:rsidP="0080036E">
      <w:pPr>
        <w:pStyle w:val="FolhadeRostodosCaptulos"/>
      </w:pPr>
      <w:r>
        <w:lastRenderedPageBreak/>
        <w:fldChar w:fldCharType="begin"/>
      </w:r>
      <w:r w:rsidR="0056399E"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:rsidR="007C5E8A" w:rsidRDefault="003E6F98" w:rsidP="007C5E8A">
      <w:r>
        <w:rPr>
          <w:noProof/>
        </w:rPr>
        <w:tab/>
      </w:r>
    </w:p>
    <w:p w:rsidR="00EA5CA7" w:rsidRPr="00EA5CA7" w:rsidRDefault="00EA5CA7" w:rsidP="003F4E12">
      <w:pPr>
        <w:rPr>
          <w:b/>
          <w:noProof/>
        </w:rPr>
      </w:pPr>
    </w:p>
    <w:p w:rsidR="003F4E12" w:rsidRDefault="003F4E12" w:rsidP="003F4E12">
      <w:pPr>
        <w:pStyle w:val="Ttulo2"/>
        <w:rPr>
          <w:b/>
        </w:rPr>
      </w:pPr>
      <w:bookmarkStart w:id="6" w:name="_Toc512519589"/>
      <w:bookmarkStart w:id="7" w:name="_Toc124080447"/>
      <w:r w:rsidRPr="00192CAB">
        <w:rPr>
          <w:b/>
        </w:rPr>
        <w:t>Problema / justificativa do projeto</w:t>
      </w:r>
      <w:bookmarkEnd w:id="6"/>
    </w:p>
    <w:p w:rsidR="000761AA" w:rsidRPr="000761AA" w:rsidRDefault="000761AA" w:rsidP="000761AA"/>
    <w:p w:rsidR="00D148E4" w:rsidRDefault="00A83516" w:rsidP="007C5E8A">
      <w:r>
        <w:tab/>
      </w:r>
    </w:p>
    <w:p w:rsidR="00A650AA" w:rsidRDefault="00A650AA" w:rsidP="00A650AA"/>
    <w:p w:rsidR="00A650AA" w:rsidRDefault="00A650AA" w:rsidP="00A650AA"/>
    <w:p w:rsidR="003F4E12" w:rsidRDefault="00A650AA" w:rsidP="00A650AA">
      <w:pPr>
        <w:rPr>
          <w:b/>
        </w:rPr>
      </w:pPr>
      <w:r>
        <w:t xml:space="preserve"> </w:t>
      </w:r>
      <w:r>
        <w:rPr>
          <w:b/>
        </w:rPr>
        <w:t>CONTEXTO</w:t>
      </w:r>
    </w:p>
    <w:p w:rsidR="00FF433E" w:rsidRDefault="00A83516" w:rsidP="007C5E8A">
      <w:r>
        <w:tab/>
      </w:r>
      <w:r w:rsidR="00E51244">
        <w:t xml:space="preserve"> </w:t>
      </w:r>
    </w:p>
    <w:p w:rsidR="00E51244" w:rsidRPr="00CE3071" w:rsidRDefault="00E51244" w:rsidP="00CE3071"/>
    <w:p w:rsidR="003F4E12" w:rsidRPr="00192CAB" w:rsidRDefault="00CE6EFB" w:rsidP="003F4E12">
      <w:pPr>
        <w:pStyle w:val="Ttulo2"/>
        <w:rPr>
          <w:b/>
        </w:rPr>
      </w:pPr>
      <w:bookmarkStart w:id="8" w:name="_Toc512519591"/>
      <w:r w:rsidRPr="00192CAB">
        <w:rPr>
          <w:b/>
        </w:rPr>
        <w:t>objetivo da solução</w:t>
      </w:r>
      <w:bookmarkEnd w:id="8"/>
    </w:p>
    <w:p w:rsidR="00560BAA" w:rsidRDefault="00A83516" w:rsidP="007C5E8A">
      <w:r>
        <w:tab/>
      </w:r>
    </w:p>
    <w:p w:rsidR="00673189" w:rsidRDefault="00673189" w:rsidP="003F4E12"/>
    <w:p w:rsidR="003F4E12" w:rsidRDefault="00CE6EFB" w:rsidP="003F4E12">
      <w:pPr>
        <w:pStyle w:val="Ttulo2"/>
        <w:rPr>
          <w:b/>
        </w:rPr>
      </w:pPr>
      <w:bookmarkStart w:id="9" w:name="_Toc512519592"/>
      <w:r w:rsidRPr="00192CAB">
        <w:rPr>
          <w:b/>
        </w:rPr>
        <w:t>diagrama da solução</w:t>
      </w:r>
      <w:bookmarkEnd w:id="9"/>
    </w:p>
    <w:p w:rsidR="00BE163A" w:rsidRPr="00BE163A" w:rsidRDefault="00BE163A" w:rsidP="00BE163A"/>
    <w:p w:rsidR="003F4E12" w:rsidRDefault="003F4E12" w:rsidP="003F4E12"/>
    <w:p w:rsidR="00C31744" w:rsidRDefault="00C31744" w:rsidP="003F4E12">
      <w:pPr>
        <w:sectPr w:rsidR="00C31744" w:rsidSect="002A73B7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:rsidR="00370E34" w:rsidRPr="00203887" w:rsidRDefault="00712A3B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:rsidR="00370E34" w:rsidRDefault="00124F5F" w:rsidP="00781781">
      <w:pPr>
        <w:pStyle w:val="Ttulo1"/>
        <w:numPr>
          <w:ilvl w:val="0"/>
          <w:numId w:val="36"/>
        </w:numPr>
      </w:pPr>
      <w:bookmarkStart w:id="10" w:name="_Toc512519593"/>
      <w:r>
        <w:lastRenderedPageBreak/>
        <w:t>PLANEJAMENTO DO PROJETO</w:t>
      </w:r>
      <w:bookmarkEnd w:id="10"/>
    </w:p>
    <w:p w:rsidR="00370E34" w:rsidRDefault="00124F5F" w:rsidP="00124F5F">
      <w:pPr>
        <w:pStyle w:val="Ttulo2"/>
        <w:rPr>
          <w:b/>
        </w:rPr>
      </w:pPr>
      <w:bookmarkStart w:id="11" w:name="_Toc512519594"/>
      <w:r w:rsidRPr="00192CAB">
        <w:rPr>
          <w:b/>
        </w:rPr>
        <w:t>Definição da Equipe do projeto</w:t>
      </w:r>
      <w:bookmarkEnd w:id="11"/>
      <w:r w:rsidR="00A10A2D" w:rsidRPr="00192CAB">
        <w:rPr>
          <w:b/>
        </w:rPr>
        <w:t xml:space="preserve"> </w:t>
      </w:r>
    </w:p>
    <w:p w:rsidR="00A10608" w:rsidRDefault="00622B11" w:rsidP="00622B11">
      <w:r>
        <w:t>A equipe foi div</w:t>
      </w:r>
      <w:r w:rsidR="00A10608">
        <w:t>idida em setores com base no conhecimento e interesse de cada um nas aulas:</w:t>
      </w:r>
    </w:p>
    <w:p w:rsidR="000775F9" w:rsidRDefault="000775F9" w:rsidP="00622B11"/>
    <w:p w:rsidR="00BC2764" w:rsidRPr="00BC2764" w:rsidRDefault="00BC2764" w:rsidP="00BC2764">
      <w:r w:rsidRPr="00BC2764">
        <w:rPr>
          <w:b/>
          <w:bCs/>
        </w:rPr>
        <w:t>Alan Nonato:</w:t>
      </w:r>
      <w:r w:rsidR="00B93BCA">
        <w:t xml:space="preserve"> R</w:t>
      </w:r>
      <w:r w:rsidRPr="00BC2764">
        <w:t>esponsável pelo banco de dados, e auxiliou na documentação</w:t>
      </w:r>
      <w:r w:rsidRPr="00BC2764">
        <w:rPr>
          <w:b/>
          <w:bCs/>
        </w:rPr>
        <w:t>.</w:t>
      </w:r>
    </w:p>
    <w:p w:rsidR="00127291" w:rsidRPr="00B93BCA" w:rsidRDefault="00BC2764" w:rsidP="00127291">
      <w:r w:rsidRPr="00B93BCA">
        <w:rPr>
          <w:b/>
        </w:rPr>
        <w:t>Augusto</w:t>
      </w:r>
      <w:r w:rsidR="00B93BCA" w:rsidRPr="00B93BCA">
        <w:t>: Apoio</w:t>
      </w:r>
      <w:r w:rsidR="00017776">
        <w:t xml:space="preserve"> ao back-end.</w:t>
      </w:r>
    </w:p>
    <w:p w:rsidR="00B93BCA" w:rsidRPr="00B93BCA" w:rsidRDefault="00B93BCA" w:rsidP="00B93BCA">
      <w:r w:rsidRPr="00B93BCA">
        <w:rPr>
          <w:b/>
          <w:bCs/>
        </w:rPr>
        <w:t>Cristielen Oliveira:</w:t>
      </w:r>
      <w:r>
        <w:t xml:space="preserve"> R</w:t>
      </w:r>
      <w:r w:rsidRPr="00B93BCA">
        <w:t>esponsável pelo front-end.</w:t>
      </w:r>
      <w:r>
        <w:t xml:space="preserve"> </w:t>
      </w:r>
      <w:r w:rsidRPr="00B93BCA">
        <w:t>Interface/Cadastro e login do site</w:t>
      </w:r>
      <w:r w:rsidRPr="00B93BCA">
        <w:rPr>
          <w:i/>
        </w:rPr>
        <w:t>.</w:t>
      </w:r>
    </w:p>
    <w:p w:rsidR="00B93BCA" w:rsidRPr="00B93BCA" w:rsidRDefault="00B93BCA" w:rsidP="00B93BCA">
      <w:r w:rsidRPr="00B93BCA">
        <w:rPr>
          <w:b/>
          <w:bCs/>
        </w:rPr>
        <w:t>Gabriela Matos:</w:t>
      </w:r>
      <w:r w:rsidR="000D08D8">
        <w:t xml:space="preserve"> Responsável por</w:t>
      </w:r>
      <w:r w:rsidRPr="00B93BCA">
        <w:t xml:space="preserve"> </w:t>
      </w:r>
      <w:r w:rsidR="000D08D8">
        <w:t>processos de negócios</w:t>
      </w:r>
      <w:r w:rsidR="00CA2AAA">
        <w:t xml:space="preserve">, documentação, </w:t>
      </w:r>
      <w:r w:rsidR="00704566">
        <w:t>PPT e arquitetura</w:t>
      </w:r>
      <w:r w:rsidRPr="00B93BCA">
        <w:t>.</w:t>
      </w:r>
    </w:p>
    <w:p w:rsidR="00B93BCA" w:rsidRPr="00B93BCA" w:rsidRDefault="00B93BCA" w:rsidP="00B93BCA">
      <w:r w:rsidRPr="00B93BCA">
        <w:rPr>
          <w:b/>
          <w:bCs/>
        </w:rPr>
        <w:t>Matheus Boré:</w:t>
      </w:r>
      <w:r>
        <w:t xml:space="preserve"> </w:t>
      </w:r>
      <w:r w:rsidRPr="00B93BCA">
        <w:t>Líder do grupo, atuou como FU</w:t>
      </w:r>
      <w:r w:rsidR="00017776">
        <w:t xml:space="preserve">LL STACK. </w:t>
      </w:r>
    </w:p>
    <w:p w:rsidR="00A10608" w:rsidRDefault="00A10608" w:rsidP="00622B11"/>
    <w:p w:rsidR="00A10608" w:rsidRPr="00622B11" w:rsidRDefault="00A10608" w:rsidP="00622B11"/>
    <w:p w:rsidR="00370E34" w:rsidRDefault="00370E34" w:rsidP="00151454">
      <w:r w:rsidRPr="004B1208">
        <w:tab/>
      </w:r>
      <w:r w:rsidR="00C705DD">
        <w:rPr>
          <w:b/>
        </w:rPr>
        <w:t>Metodologia</w:t>
      </w:r>
      <w:r w:rsidR="00D72003">
        <w:t xml:space="preserve">: A equipe optou por utilizar a metodologia ágil, apresentando </w:t>
      </w:r>
      <w:r w:rsidR="00122AD4">
        <w:t>um sprint finalizado a cada semana</w:t>
      </w:r>
      <w:r w:rsidR="00C705DD">
        <w:t>. U</w:t>
      </w:r>
      <w:r w:rsidR="00D72003">
        <w:t>tilizamos o</w:t>
      </w:r>
      <w:r w:rsidR="00A7357E">
        <w:t xml:space="preserve"> </w:t>
      </w:r>
      <w:r w:rsidR="00D72003">
        <w:t>Trello</w:t>
      </w:r>
      <w:r w:rsidR="00A7357E">
        <w:t xml:space="preserve"> (aplicativo para o gerenciamento de projetos)</w:t>
      </w:r>
      <w:r w:rsidR="00D72003">
        <w:t xml:space="preserve"> para a organização dos trab</w:t>
      </w:r>
      <w:r w:rsidR="00A7357E">
        <w:t>a</w:t>
      </w:r>
      <w:r w:rsidR="00D72003">
        <w:t>lhos, o</w:t>
      </w:r>
      <w:r w:rsidR="00A7357E">
        <w:t xml:space="preserve"> Scrum Master (que será </w:t>
      </w:r>
      <w:r w:rsidR="0064402B">
        <w:t>um membro</w:t>
      </w:r>
      <w:r w:rsidR="00A7357E">
        <w:t xml:space="preserve"> diferente a cada semana) </w:t>
      </w:r>
      <w:r w:rsidR="00D72003">
        <w:t>define cada e</w:t>
      </w:r>
      <w:r w:rsidR="00122AD4">
        <w:t>tapa de cada setor</w:t>
      </w:r>
      <w:r w:rsidR="00D72003">
        <w:t>, com datas e horas a ser</w:t>
      </w:r>
      <w:r w:rsidR="00C705DD">
        <w:t>em cu</w:t>
      </w:r>
      <w:r w:rsidR="00D72003">
        <w:t>mpridas no projeto.</w:t>
      </w:r>
    </w:p>
    <w:p w:rsidR="00EB4A20" w:rsidRDefault="00EB4A20" w:rsidP="00EB4A20">
      <w:pPr>
        <w:pStyle w:val="Ttulo2"/>
        <w:rPr>
          <w:b/>
        </w:rPr>
      </w:pPr>
      <w:bookmarkStart w:id="12" w:name="_Toc512519595"/>
      <w:r w:rsidRPr="00192CAB">
        <w:rPr>
          <w:b/>
        </w:rPr>
        <w:t>PROCESSO E FERRAMENTA DE GESTÃO DE PROJETOS</w:t>
      </w:r>
      <w:bookmarkEnd w:id="12"/>
      <w:r w:rsidRPr="00192CAB">
        <w:rPr>
          <w:b/>
        </w:rPr>
        <w:t xml:space="preserve"> </w:t>
      </w:r>
    </w:p>
    <w:p w:rsidR="00C1510D" w:rsidRDefault="00C1510D" w:rsidP="00C1510D">
      <w:pPr>
        <w:rPr>
          <w:noProof/>
          <w:lang w:eastAsia="pt-BR"/>
        </w:rPr>
      </w:pPr>
      <w:r>
        <w:tab/>
      </w:r>
    </w:p>
    <w:p w:rsidR="00DD6771" w:rsidRDefault="00503848" w:rsidP="00C1510D">
      <w:pPr>
        <w:rPr>
          <w:noProof/>
          <w:lang w:eastAsia="pt-BR"/>
        </w:rPr>
      </w:pPr>
      <w:r w:rsidRPr="00503848">
        <w:rPr>
          <w:noProof/>
          <w:lang w:eastAsia="pt-BR"/>
        </w:rPr>
        <w:drawing>
          <wp:inline distT="0" distB="0" distL="0" distR="0">
            <wp:extent cx="2432636" cy="747658"/>
            <wp:effectExtent l="0" t="0" r="6350" b="0"/>
            <wp:docPr id="15" name="Picture 2" descr="Resultado de imagem para trell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Resultado de imagem para trello 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36" cy="74765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C1510D" w:rsidRDefault="00C1510D" w:rsidP="00C1510D"/>
    <w:p w:rsidR="00C1510D" w:rsidRDefault="00C1510D" w:rsidP="00C1510D"/>
    <w:p w:rsidR="00C1510D" w:rsidRDefault="009708CE" w:rsidP="00C1510D">
      <w:r>
        <w:t>Descrevemos o processo de gestão através de alguns passos:</w:t>
      </w:r>
    </w:p>
    <w:p w:rsidR="00B85C8B" w:rsidRDefault="009708CE" w:rsidP="00C1510D">
      <w:r>
        <w:tab/>
        <w:t xml:space="preserve">Passo 1: Estar presente nas aulas e adquirir um interesse a alguma matéria especifica, para dividirmos os setores que </w:t>
      </w:r>
      <w:r w:rsidR="00B85C8B">
        <w:t xml:space="preserve">cada </w:t>
      </w:r>
      <w:r w:rsidR="00A7357E">
        <w:t>um irá fazer,</w:t>
      </w:r>
      <w:r w:rsidR="00B12E06">
        <w:t xml:space="preserve"> </w:t>
      </w:r>
      <w:r w:rsidR="00A7357E">
        <w:t>p</w:t>
      </w:r>
      <w:r w:rsidR="00B85C8B">
        <w:t>ara auxiliar e facilitar o processo do projeto</w:t>
      </w:r>
      <w:r w:rsidR="00A7357E">
        <w:t>.</w:t>
      </w:r>
    </w:p>
    <w:p w:rsidR="009708CE" w:rsidRDefault="0017247E" w:rsidP="00C1510D">
      <w:r>
        <w:lastRenderedPageBreak/>
        <w:tab/>
      </w:r>
      <w:r w:rsidR="009708CE">
        <w:t xml:space="preserve">Passo 2: </w:t>
      </w:r>
      <w:r w:rsidR="00B85C8B">
        <w:t xml:space="preserve">Após as divisões de grupo, tivemos dificuldades em realizar as tarefes e definir os passos para o avanço do projeto, então criamos uma hierarquia, </w:t>
      </w:r>
      <w:r w:rsidR="007E2598">
        <w:t>aonde o Scrum Master cronograma</w:t>
      </w:r>
      <w:r w:rsidR="00B85C8B">
        <w:t xml:space="preserve"> as tarefas</w:t>
      </w:r>
      <w:r w:rsidR="00A7357E">
        <w:t>.</w:t>
      </w:r>
    </w:p>
    <w:p w:rsidR="00B85C8B" w:rsidRDefault="0017247E" w:rsidP="00C1510D">
      <w:r>
        <w:tab/>
      </w:r>
      <w:r w:rsidR="00B85C8B">
        <w:t>Passo 3: Utilizamos a ferramenta Trello para definir as atividades para cada setor</w:t>
      </w:r>
      <w:r>
        <w:t xml:space="preserve">, </w:t>
      </w:r>
      <w:r w:rsidR="00B85C8B">
        <w:t>nessa ferramenta divimos as tarefas em 3 partes:</w:t>
      </w:r>
    </w:p>
    <w:p w:rsidR="00F337ED" w:rsidRDefault="0017247E" w:rsidP="0017247E">
      <w:pPr>
        <w:pStyle w:val="PargrafodaLista"/>
        <w:numPr>
          <w:ilvl w:val="0"/>
          <w:numId w:val="49"/>
        </w:numPr>
      </w:pPr>
      <w:r>
        <w:t>A função “A fazer</w:t>
      </w:r>
      <w:r w:rsidR="00F337ED">
        <w:t>“ adiciona tarefas que precisam ser feitas</w:t>
      </w:r>
      <w:r w:rsidR="003A18EB">
        <w:t>, a etiqueta</w:t>
      </w:r>
      <w:r w:rsidR="00F337ED">
        <w:t xml:space="preserve"> que representa essa tarefa</w:t>
      </w:r>
      <w:r w:rsidR="0069536E">
        <w:t xml:space="preserve"> é a cor vermelha.</w:t>
      </w:r>
      <w:r w:rsidR="003A18EB" w:rsidRPr="003A18EB">
        <w:rPr>
          <w:noProof/>
          <w:lang w:eastAsia="pt-BR"/>
        </w:rPr>
        <w:drawing>
          <wp:inline distT="0" distB="0" distL="0" distR="0">
            <wp:extent cx="647700" cy="196215"/>
            <wp:effectExtent l="0" t="0" r="0" b="0"/>
            <wp:docPr id="4" name="Imagem 4" descr="C:\Users\Matheus\Desktop\vermel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theus\Desktop\vermelh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</w:t>
      </w:r>
    </w:p>
    <w:p w:rsidR="00F337ED" w:rsidRDefault="0017247E" w:rsidP="0017247E">
      <w:pPr>
        <w:pStyle w:val="PargrafodaLista"/>
        <w:numPr>
          <w:ilvl w:val="0"/>
          <w:numId w:val="49"/>
        </w:numPr>
      </w:pPr>
      <w:r>
        <w:t>Função “Em Andamento</w:t>
      </w:r>
      <w:r w:rsidR="00F337ED">
        <w:t xml:space="preserve">“ a atividade </w:t>
      </w:r>
      <w:r w:rsidR="00FE5679">
        <w:t>começou a ser iniciada,</w:t>
      </w:r>
      <w:r w:rsidR="005E2AFF">
        <w:t xml:space="preserve"> mas não concluída, a cor de sua etiqueta</w:t>
      </w:r>
      <w:r w:rsidR="0069536E">
        <w:t xml:space="preserve"> é amarela.</w:t>
      </w:r>
      <w:r w:rsidR="005E2AFF">
        <w:t xml:space="preserve">  </w:t>
      </w:r>
      <w:r w:rsidR="005E2AFF" w:rsidRPr="005E2AFF">
        <w:rPr>
          <w:noProof/>
          <w:lang w:eastAsia="pt-BR"/>
        </w:rPr>
        <w:drawing>
          <wp:inline distT="0" distB="0" distL="0" distR="0">
            <wp:extent cx="664845" cy="219075"/>
            <wp:effectExtent l="0" t="0" r="0" b="0"/>
            <wp:docPr id="6" name="Imagem 6" descr="C:\Users\Matheus\Desktop\amare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\Desktop\amarel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 </w:t>
      </w:r>
    </w:p>
    <w:p w:rsidR="0017247E" w:rsidRDefault="0017247E" w:rsidP="0017247E">
      <w:pPr>
        <w:pStyle w:val="PargrafodaLista"/>
        <w:numPr>
          <w:ilvl w:val="0"/>
          <w:numId w:val="49"/>
        </w:numPr>
      </w:pPr>
      <w:r>
        <w:t>Função “</w:t>
      </w:r>
      <w:r w:rsidR="005E2AFF">
        <w:t>Concluido” descreve a atividade como encerrada (concluída), a cor de sua etiqueta</w:t>
      </w:r>
      <w:r w:rsidR="0069536E">
        <w:t xml:space="preserve"> é verde.</w:t>
      </w:r>
      <w:r w:rsidR="005E2AFF">
        <w:t xml:space="preserve">  </w:t>
      </w:r>
      <w:r w:rsidR="005E2AFF" w:rsidRPr="005E2AFF">
        <w:rPr>
          <w:noProof/>
          <w:lang w:eastAsia="pt-BR"/>
        </w:rPr>
        <w:drawing>
          <wp:inline distT="0" distB="0" distL="0" distR="0">
            <wp:extent cx="725170" cy="219075"/>
            <wp:effectExtent l="0" t="0" r="0" b="0"/>
            <wp:docPr id="7" name="Imagem 7" descr="C:\Users\Matheus\Desktop\ver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heus\Desktop\verd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36E">
        <w:t xml:space="preserve"> </w:t>
      </w:r>
    </w:p>
    <w:p w:rsidR="00503848" w:rsidRDefault="00503848" w:rsidP="0017247E">
      <w:pPr>
        <w:pStyle w:val="PargrafodaLista"/>
        <w:numPr>
          <w:ilvl w:val="0"/>
          <w:numId w:val="49"/>
        </w:numPr>
      </w:pPr>
      <w:r>
        <w:t>A cor roxa, não é considerada uma etapa. Ela quer dizer urgência.</w:t>
      </w:r>
    </w:p>
    <w:p w:rsidR="00F337ED" w:rsidRDefault="00F337ED" w:rsidP="00C1510D">
      <w:r>
        <w:tab/>
      </w:r>
      <w:r>
        <w:tab/>
      </w:r>
    </w:p>
    <w:p w:rsidR="005E2AFF" w:rsidRDefault="0069536E" w:rsidP="00C1510D">
      <w:r>
        <w:tab/>
      </w:r>
      <w:r w:rsidR="0017247E">
        <w:t>Essas funções no Trello foram</w:t>
      </w:r>
      <w:r w:rsidR="005E2AFF">
        <w:t xml:space="preserve"> de extrema importância para a equipe, podendo visualizar se cada setor </w:t>
      </w:r>
      <w:r w:rsidR="0017247E">
        <w:t>está comprometido</w:t>
      </w:r>
      <w:r w:rsidR="005E2AFF">
        <w:t xml:space="preserve"> e realizando as atividades, ao chegar na fase de “Conclusão”, o setor apresenta arquivos, ideias, imagens etc sobre a tarefa que foi prescrita.</w:t>
      </w:r>
    </w:p>
    <w:p w:rsidR="005E2AFF" w:rsidRDefault="0069536E" w:rsidP="00C1510D">
      <w:r>
        <w:tab/>
      </w:r>
      <w:r w:rsidR="005E2AFF">
        <w:t xml:space="preserve">As tarefas são </w:t>
      </w:r>
      <w:r w:rsidR="00DB1191">
        <w:t>realizadas</w:t>
      </w:r>
      <w:r w:rsidR="005E2AFF">
        <w:t xml:space="preserve"> a cada semana,</w:t>
      </w:r>
      <w:r w:rsidR="00DB1191">
        <w:t xml:space="preserve"> </w:t>
      </w:r>
      <w:r>
        <w:t>na qual toda segunda-</w:t>
      </w:r>
      <w:r w:rsidR="005E2AFF">
        <w:t xml:space="preserve">feira a </w:t>
      </w:r>
      <w:r w:rsidR="00DB1191">
        <w:t xml:space="preserve">equipe se reúne para dar o feedback sobre a atividade proposta, além de cada membro do grupo oferecer uma opinião a respeito do colega, para caso haja algum problema de desempenho ou </w:t>
      </w:r>
      <w:r w:rsidR="007326E0">
        <w:t xml:space="preserve">lhe dar </w:t>
      </w:r>
      <w:r w:rsidR="00DB1191">
        <w:t>elogio ao seu progresso.</w:t>
      </w:r>
    </w:p>
    <w:p w:rsidR="005E2AFF" w:rsidRDefault="005E2AFF" w:rsidP="00C1510D"/>
    <w:p w:rsidR="00B85C8B" w:rsidRPr="00C1510D" w:rsidRDefault="00B85C8B" w:rsidP="00C1510D">
      <w:r>
        <w:tab/>
      </w:r>
    </w:p>
    <w:p w:rsidR="0001660F" w:rsidRDefault="00EB4A20" w:rsidP="007326E0">
      <w:r w:rsidRPr="004B1208">
        <w:tab/>
      </w:r>
    </w:p>
    <w:p w:rsidR="0001660F" w:rsidRDefault="0001660F" w:rsidP="007326E0"/>
    <w:p w:rsidR="0001660F" w:rsidRDefault="0001660F" w:rsidP="007326E0"/>
    <w:p w:rsidR="0001660F" w:rsidRDefault="0001660F" w:rsidP="007326E0"/>
    <w:p w:rsidR="0001660F" w:rsidRDefault="0001660F" w:rsidP="007326E0"/>
    <w:p w:rsidR="0001660F" w:rsidRDefault="0001660F" w:rsidP="007326E0"/>
    <w:p w:rsidR="00EE54EF" w:rsidRDefault="004F00C9" w:rsidP="007326E0">
      <w:pPr>
        <w:rPr>
          <w:b/>
        </w:rPr>
      </w:pPr>
      <w:r>
        <w:tab/>
      </w:r>
      <w:bookmarkStart w:id="13" w:name="_Toc512519596"/>
      <w:r w:rsidR="002D45C8" w:rsidRPr="00192CAB">
        <w:rPr>
          <w:b/>
        </w:rPr>
        <w:t>Gestão dos Riscos do Projeto</w:t>
      </w:r>
      <w:bookmarkEnd w:id="13"/>
      <w:r w:rsidR="00EB4A20" w:rsidRPr="00192CAB">
        <w:rPr>
          <w:b/>
        </w:rPr>
        <w:t xml:space="preserve"> </w:t>
      </w:r>
    </w:p>
    <w:p w:rsidR="00CF0827" w:rsidRDefault="00CF0827" w:rsidP="007326E0">
      <w:pPr>
        <w:rPr>
          <w:b/>
        </w:rPr>
      </w:pPr>
    </w:p>
    <w:p w:rsidR="007326E0" w:rsidRPr="00192CAB" w:rsidRDefault="00CF0827" w:rsidP="007326E0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76875" cy="2933700"/>
            <wp:effectExtent l="1905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5" t="28327" r="38162" b="11389"/>
                    <a:stretch/>
                  </pic:blipFill>
                  <pic:spPr bwMode="auto">
                    <a:xfrm>
                      <a:off x="0" y="0"/>
                      <a:ext cx="54768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D74" w:rsidRDefault="002D45C8" w:rsidP="00EB4A20">
      <w:pPr>
        <w:pStyle w:val="Ttulo2"/>
        <w:rPr>
          <w:b/>
        </w:rPr>
      </w:pPr>
      <w:bookmarkStart w:id="14" w:name="_Toc512519597"/>
      <w:r w:rsidRPr="00192CAB">
        <w:rPr>
          <w:b/>
        </w:rPr>
        <w:t>requisitos</w:t>
      </w:r>
      <w:bookmarkEnd w:id="14"/>
      <w:r w:rsidR="00EB4A20" w:rsidRPr="00192CAB">
        <w:rPr>
          <w:b/>
        </w:rPr>
        <w:t xml:space="preserve"> </w:t>
      </w:r>
      <w:r w:rsidR="00354F9D">
        <w:rPr>
          <w:b/>
        </w:rPr>
        <w:t xml:space="preserve"> </w:t>
      </w:r>
    </w:p>
    <w:tbl>
      <w:tblPr>
        <w:tblW w:w="9642" w:type="dxa"/>
        <w:shd w:val="clear" w:color="auto" w:fill="FFFFFF" w:themeFill="background1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50"/>
        <w:gridCol w:w="5992"/>
      </w:tblGrid>
      <w:tr w:rsidR="00BC0782" w:rsidRPr="00BC0782" w:rsidTr="00BC0782">
        <w:trPr>
          <w:trHeight w:val="55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b/>
                <w:bCs/>
                <w:color w:val="000000" w:themeColor="text1"/>
                <w:sz w:val="20"/>
                <w:szCs w:val="20"/>
              </w:rPr>
              <w:t>REQUISITOS FUNCIONAIS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b/>
                <w:bCs/>
                <w:color w:val="000000" w:themeColor="text1"/>
                <w:sz w:val="20"/>
                <w:szCs w:val="20"/>
              </w:rPr>
              <w:t>REQUISITOS NÃO FUNCIONAIS</w:t>
            </w:r>
          </w:p>
        </w:tc>
      </w:tr>
      <w:tr w:rsidR="00BC0782" w:rsidRPr="00BC0782" w:rsidTr="00BC0782">
        <w:trPr>
          <w:trHeight w:val="601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terá uma interface web.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deverá usar uma placa de arduino.(Essencial)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Tela de cadastro.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A placa de arduino deve usar um sensor para medir a temperatura. 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Tela de login.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cliente deve adquirir uma estufa da nossa empresa parceira.(importante)</w:t>
            </w:r>
          </w:p>
        </w:tc>
      </w:tr>
      <w:tr w:rsidR="00BC0782" w:rsidRPr="00BC0782" w:rsidTr="00BC0782">
        <w:trPr>
          <w:trHeight w:val="601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Ler a temperatura ambiente/estufa.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cliente deve ter internet via wifi.(Essencial)</w:t>
            </w: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 xml:space="preserve">O </w:t>
            </w:r>
            <w:r w:rsidR="00F32A4A">
              <w:rPr>
                <w:color w:val="000000" w:themeColor="text1"/>
                <w:sz w:val="20"/>
                <w:szCs w:val="20"/>
              </w:rPr>
              <w:t xml:space="preserve">sistema </w:t>
            </w:r>
            <w:r w:rsidRPr="00BC0782">
              <w:rPr>
                <w:color w:val="000000" w:themeColor="text1"/>
                <w:sz w:val="20"/>
                <w:szCs w:val="20"/>
              </w:rPr>
              <w:t>permite o monitoramento da estufa em tempo real.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409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Help desk/suporte. (Essencial)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832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t>O sistema deve gerar relatórios te temperatura e umidade (importante)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BC0782" w:rsidRPr="00BC0782" w:rsidTr="00BC0782">
        <w:trPr>
          <w:trHeight w:val="1063"/>
        </w:trPr>
        <w:tc>
          <w:tcPr>
            <w:tcW w:w="3650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  <w:r w:rsidRPr="00BC0782">
              <w:rPr>
                <w:color w:val="000000" w:themeColor="text1"/>
                <w:sz w:val="20"/>
                <w:szCs w:val="20"/>
              </w:rPr>
              <w:lastRenderedPageBreak/>
              <w:t>Tabela com a temperatura adequada em que os  possíveis cultivos devem ser mantidos.(Desejável)</w:t>
            </w:r>
          </w:p>
        </w:tc>
        <w:tc>
          <w:tcPr>
            <w:tcW w:w="5992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F9D" w:rsidRPr="00BC0782" w:rsidRDefault="00354F9D" w:rsidP="00354F9D">
            <w:pPr>
              <w:rPr>
                <w:color w:val="000000" w:themeColor="text1"/>
                <w:sz w:val="20"/>
                <w:szCs w:val="20"/>
              </w:rPr>
            </w:pPr>
          </w:p>
        </w:tc>
      </w:tr>
    </w:tbl>
    <w:p w:rsidR="00354F9D" w:rsidRPr="00354F9D" w:rsidRDefault="00354F9D" w:rsidP="00354F9D"/>
    <w:p w:rsidR="000C7251" w:rsidRPr="00BF5D74" w:rsidRDefault="000C7251" w:rsidP="000C7251">
      <w:pPr>
        <w:pStyle w:val="Ttulo2"/>
        <w:rPr>
          <w:b/>
        </w:rPr>
      </w:pPr>
      <w:bookmarkStart w:id="15" w:name="_Toc512519598"/>
      <w:r w:rsidRPr="00192CAB">
        <w:rPr>
          <w:b/>
        </w:rPr>
        <w:t>Sprints / sprint backlog</w:t>
      </w:r>
      <w:bookmarkEnd w:id="15"/>
      <w:r w:rsidRPr="00192CAB">
        <w:rPr>
          <w:b/>
        </w:rPr>
        <w:t xml:space="preserve"> </w:t>
      </w:r>
    </w:p>
    <w:p w:rsidR="00370E34" w:rsidRDefault="00370E34" w:rsidP="007B4A44"/>
    <w:tbl>
      <w:tblPr>
        <w:tblW w:w="10880" w:type="dxa"/>
        <w:tblInd w:w="-68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77"/>
        <w:gridCol w:w="2175"/>
        <w:gridCol w:w="2177"/>
        <w:gridCol w:w="2175"/>
        <w:gridCol w:w="2176"/>
      </w:tblGrid>
      <w:tr w:rsidR="002D067E" w:rsidRPr="002D067E" w:rsidTr="002D067E">
        <w:trPr>
          <w:trHeight w:val="745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NOME DA TAREFA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SPRINT PRONTO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PRIORIDADE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STATUS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b/>
                <w:bCs/>
                <w:sz w:val="20"/>
                <w:szCs w:val="20"/>
              </w:rPr>
              <w:t>ATRIBUÍDO Á:</w:t>
            </w:r>
          </w:p>
        </w:tc>
      </w:tr>
      <w:tr w:rsidR="002D067E" w:rsidRPr="002D067E" w:rsidTr="002D067E">
        <w:trPr>
          <w:trHeight w:val="566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de cadastro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</w:t>
            </w:r>
          </w:p>
        </w:tc>
      </w:tr>
      <w:tr w:rsidR="002D067E" w:rsidRPr="002D067E" w:rsidTr="002D067E">
        <w:trPr>
          <w:trHeight w:val="38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de login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</w:t>
            </w:r>
          </w:p>
        </w:tc>
      </w:tr>
      <w:tr w:rsidR="002D067E" w:rsidRPr="002D067E" w:rsidTr="002D067E">
        <w:trPr>
          <w:trHeight w:val="566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Relatório dos dados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Em progresso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Montagem do arduíno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B52564" w:rsidP="00B5256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Todos os membros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Tela inicial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Cristielen/</w:t>
            </w:r>
          </w:p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78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Relatórios te temperatura e umidade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Não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Média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Não iniciada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B52564" w:rsidP="002D06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Augusto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Criar e administrar tabelas BD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Alan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Diagramas de processos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Gabriela</w:t>
            </w:r>
          </w:p>
        </w:tc>
      </w:tr>
      <w:tr w:rsidR="002D067E" w:rsidRPr="002D067E" w:rsidTr="002D067E">
        <w:trPr>
          <w:trHeight w:val="459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Página do usuário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  <w:tr w:rsidR="002D067E" w:rsidRPr="002D067E" w:rsidTr="002D067E">
        <w:trPr>
          <w:trHeight w:val="570"/>
        </w:trPr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Alerta</w:t>
            </w:r>
            <w:bookmarkStart w:id="16" w:name="_GoBack"/>
            <w:bookmarkEnd w:id="16"/>
            <w:r w:rsidRPr="002D067E">
              <w:rPr>
                <w:sz w:val="20"/>
                <w:szCs w:val="20"/>
              </w:rPr>
              <w:t xml:space="preserve"> de anormalidades.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Sim</w:t>
            </w:r>
          </w:p>
        </w:tc>
        <w:tc>
          <w:tcPr>
            <w:tcW w:w="2177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Alta</w:t>
            </w:r>
          </w:p>
        </w:tc>
        <w:tc>
          <w:tcPr>
            <w:tcW w:w="2175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Completa</w:t>
            </w:r>
          </w:p>
        </w:tc>
        <w:tc>
          <w:tcPr>
            <w:tcW w:w="2176" w:type="dxa"/>
            <w:tcBorders>
              <w:top w:val="single" w:sz="8" w:space="0" w:color="00B050"/>
              <w:left w:val="single" w:sz="8" w:space="0" w:color="00B050"/>
              <w:bottom w:val="single" w:sz="8" w:space="0" w:color="00B050"/>
              <w:right w:val="single" w:sz="8" w:space="0" w:color="00B05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2D067E" w:rsidRPr="002D067E" w:rsidRDefault="002D067E" w:rsidP="002D067E">
            <w:pPr>
              <w:jc w:val="center"/>
              <w:rPr>
                <w:sz w:val="20"/>
                <w:szCs w:val="20"/>
              </w:rPr>
            </w:pPr>
            <w:r w:rsidRPr="002D067E">
              <w:rPr>
                <w:sz w:val="20"/>
                <w:szCs w:val="20"/>
              </w:rPr>
              <w:t>Matheus</w:t>
            </w:r>
          </w:p>
        </w:tc>
      </w:tr>
    </w:tbl>
    <w:p w:rsidR="00506AAD" w:rsidRPr="002D067E" w:rsidRDefault="00506AAD" w:rsidP="007B4A44">
      <w:pPr>
        <w:rPr>
          <w:sz w:val="20"/>
          <w:szCs w:val="20"/>
        </w:rPr>
      </w:pPr>
    </w:p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/>
    <w:p w:rsidR="00506AAD" w:rsidRDefault="00506AAD" w:rsidP="007B4A44">
      <w:pPr>
        <w:sectPr w:rsidR="00506AAD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:rsidR="00370E34" w:rsidRPr="002E7274" w:rsidRDefault="00A53A93" w:rsidP="00506AAD">
      <w:pPr>
        <w:pStyle w:val="Ttulo1"/>
        <w:jc w:val="right"/>
        <w:rPr>
          <w:color w:val="000000"/>
        </w:rPr>
      </w:pPr>
      <w:bookmarkStart w:id="17" w:name="_Toc512519599"/>
      <w:r>
        <w:rPr>
          <w:color w:val="000000"/>
        </w:rPr>
        <w:lastRenderedPageBreak/>
        <w:t>desenvolvimento do projeto</w:t>
      </w:r>
      <w:bookmarkEnd w:id="17"/>
    </w:p>
    <w:p w:rsidR="00A66A93" w:rsidRPr="00506AAD" w:rsidRDefault="00A66A93" w:rsidP="00A66A93">
      <w:pPr>
        <w:rPr>
          <w:color w:val="FF0000"/>
        </w:rPr>
      </w:pPr>
    </w:p>
    <w:p w:rsidR="00A66A93" w:rsidRDefault="00A66A93" w:rsidP="00A66A93">
      <w:pPr>
        <w:pStyle w:val="Ttulo2"/>
        <w:rPr>
          <w:b/>
        </w:rPr>
      </w:pPr>
      <w:bookmarkStart w:id="18" w:name="_Toc512519600"/>
      <w:r w:rsidRPr="00192CAB">
        <w:rPr>
          <w:b/>
        </w:rPr>
        <w:t>Solução Técnica – Aquisição de dados via Arduino</w:t>
      </w:r>
      <w:bookmarkEnd w:id="18"/>
      <w:r w:rsidRPr="00192CAB">
        <w:rPr>
          <w:b/>
        </w:rPr>
        <w:t xml:space="preserve"> </w:t>
      </w:r>
    </w:p>
    <w:p w:rsidR="007025A9" w:rsidRDefault="007E3002" w:rsidP="007025A9">
      <w:r>
        <w:tab/>
      </w:r>
      <w:r w:rsidR="007025A9">
        <w:t>Introdução: A utilização do Arduino Uno r3 foi essencial</w:t>
      </w:r>
      <w:r w:rsidR="00506AAD">
        <w:t>, pois</w:t>
      </w:r>
      <w:r w:rsidR="007025A9">
        <w:t xml:space="preserve"> sua plataforma de desenvolvimento é de fácil manuseio e seu tempo de criação de projetos é de curto prazo</w:t>
      </w:r>
      <w:r>
        <w:t>.</w:t>
      </w:r>
    </w:p>
    <w:p w:rsidR="001E3565" w:rsidRDefault="001E3565" w:rsidP="00A66A93">
      <w:r>
        <w:t>- Modelo utilizado para a soluç</w:t>
      </w:r>
      <w:r w:rsidR="006258E4">
        <w:t xml:space="preserve">ão </w:t>
      </w:r>
      <w:r w:rsidR="00506AAD">
        <w:t>do projeto (ARDUINO UNO), para</w:t>
      </w:r>
      <w:r w:rsidR="006258E4">
        <w:t xml:space="preserve"> capturar os dados de temperatura e umidade.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>Componentes: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>Placa: Arduino Uno R3</w:t>
      </w:r>
    </w:p>
    <w:p w:rsidR="006258E4" w:rsidRDefault="00506AAD" w:rsidP="006258E4">
      <w:pPr>
        <w:pStyle w:val="PargrafodaLista"/>
        <w:numPr>
          <w:ilvl w:val="0"/>
          <w:numId w:val="48"/>
        </w:numPr>
      </w:pPr>
      <w:r>
        <w:t>Breadboard</w:t>
      </w:r>
      <w:r w:rsidR="006258E4">
        <w:t xml:space="preserve"> Small</w:t>
      </w:r>
    </w:p>
    <w:p w:rsidR="006258E4" w:rsidRDefault="006258E4" w:rsidP="006258E4">
      <w:pPr>
        <w:pStyle w:val="PargrafodaLista"/>
        <w:numPr>
          <w:ilvl w:val="0"/>
          <w:numId w:val="48"/>
        </w:numPr>
      </w:pPr>
      <w:r>
        <w:t xml:space="preserve">Resistor </w:t>
      </w:r>
      <w:r w:rsidR="00C725F9">
        <w:t>(limita a corrente elétrica)</w:t>
      </w:r>
    </w:p>
    <w:p w:rsidR="002208C0" w:rsidRDefault="0035069B" w:rsidP="002208C0">
      <w:pPr>
        <w:pStyle w:val="PargrafodaLista"/>
        <w:numPr>
          <w:ilvl w:val="0"/>
          <w:numId w:val="48"/>
        </w:numPr>
      </w:pPr>
      <w:r>
        <w:t>Entradas (conectores de alimentação)</w:t>
      </w:r>
      <w:r w:rsidR="002208C0">
        <w:t xml:space="preserve"> Jumpers</w:t>
      </w:r>
    </w:p>
    <w:p w:rsidR="0035069B" w:rsidRDefault="002208C0" w:rsidP="006258E4">
      <w:pPr>
        <w:pStyle w:val="PargrafodaLista"/>
        <w:numPr>
          <w:ilvl w:val="0"/>
          <w:numId w:val="48"/>
        </w:numPr>
      </w:pPr>
      <w:r>
        <w:t>Cabos Jumpers</w:t>
      </w:r>
    </w:p>
    <w:p w:rsidR="002208C0" w:rsidRDefault="002208C0" w:rsidP="006258E4">
      <w:pPr>
        <w:pStyle w:val="PargrafodaLista"/>
        <w:numPr>
          <w:ilvl w:val="0"/>
          <w:numId w:val="48"/>
        </w:numPr>
      </w:pPr>
      <w:r>
        <w:t>Arduino CC (Simulação/Teste do controle de temperatura)</w:t>
      </w:r>
    </w:p>
    <w:p w:rsidR="002208C0" w:rsidRDefault="00506AAD" w:rsidP="006258E4">
      <w:pPr>
        <w:pStyle w:val="PargrafodaLista"/>
        <w:numPr>
          <w:ilvl w:val="0"/>
          <w:numId w:val="48"/>
        </w:numPr>
      </w:pPr>
      <w:r>
        <w:t>Tinkercad</w:t>
      </w:r>
      <w:r w:rsidR="002208C0">
        <w:t xml:space="preserve"> (Arduino Simulador)</w:t>
      </w:r>
    </w:p>
    <w:p w:rsidR="00C37602" w:rsidRDefault="00C37602" w:rsidP="006258E4">
      <w:pPr>
        <w:pStyle w:val="PargrafodaLista"/>
        <w:numPr>
          <w:ilvl w:val="0"/>
          <w:numId w:val="48"/>
        </w:numPr>
      </w:pPr>
      <w:r>
        <w:t>Cabo USB (energia)</w:t>
      </w:r>
    </w:p>
    <w:p w:rsidR="00C725F9" w:rsidRDefault="007E3002" w:rsidP="007E3002">
      <w:pPr>
        <w:pStyle w:val="PargrafodaLista"/>
        <w:numPr>
          <w:ilvl w:val="0"/>
          <w:numId w:val="48"/>
        </w:numPr>
      </w:pPr>
      <w:r>
        <w:t>SENSOR (captura dados de umidade e temperatura).</w:t>
      </w:r>
    </w:p>
    <w:p w:rsidR="002208C0" w:rsidRDefault="002208C0" w:rsidP="002208C0">
      <w:pPr>
        <w:pStyle w:val="PargrafodaLista"/>
        <w:ind w:left="1575"/>
      </w:pPr>
    </w:p>
    <w:p w:rsidR="002208C0" w:rsidRDefault="00F12825" w:rsidP="002208C0">
      <w:r>
        <w:t>Assim como na imagem abaixo</w:t>
      </w:r>
      <w:r w:rsidR="00224327">
        <w:t>, conectamos os jumpers nas entradas corretas: o fio da</w:t>
      </w:r>
      <w:r>
        <w:t xml:space="preserve"> direita</w:t>
      </w:r>
      <w:r w:rsidR="00224327">
        <w:t xml:space="preserve"> (preto)</w:t>
      </w:r>
      <w:r>
        <w:t xml:space="preserve"> é c</w:t>
      </w:r>
      <w:r w:rsidR="00506AAD">
        <w:t xml:space="preserve">onectado ao GND do Arduino, o </w:t>
      </w:r>
      <w:r>
        <w:t>segundo fio á direita (amarelo), é conectado a uma porta que pode ser do 0 ao 5 (depende da porta especificada no código), e o fio da esquerda (vermelho) é conectado á voltagem.</w:t>
      </w:r>
    </w:p>
    <w:p w:rsidR="006258E4" w:rsidRDefault="006258E4" w:rsidP="00A66A93">
      <w:r>
        <w:tab/>
      </w:r>
      <w:r>
        <w:tab/>
      </w:r>
      <w:r>
        <w:tab/>
      </w:r>
      <w:r>
        <w:tab/>
      </w:r>
      <w:r w:rsidR="00224327">
        <w:rPr>
          <w:noProof/>
          <w:lang w:eastAsia="pt-BR"/>
        </w:rPr>
        <w:drawing>
          <wp:inline distT="0" distB="0" distL="0" distR="0">
            <wp:extent cx="3371850" cy="1808601"/>
            <wp:effectExtent l="0" t="0" r="0" b="1270"/>
            <wp:docPr id="8" name="Imagem 7" descr="dh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1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4609" cy="18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34" w:rsidRDefault="00370E34" w:rsidP="00B30672">
      <w:bookmarkStart w:id="19" w:name="_Toc154569928"/>
    </w:p>
    <w:p w:rsidR="00A66A93" w:rsidRDefault="00A66A93" w:rsidP="00A66A93">
      <w:pPr>
        <w:pStyle w:val="Ttulo2"/>
        <w:rPr>
          <w:b/>
        </w:rPr>
      </w:pPr>
      <w:bookmarkStart w:id="20" w:name="_Toc512519601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:rsidR="00F86B9A" w:rsidRDefault="00184659" w:rsidP="00184659">
      <w:r>
        <w:t>HLD</w:t>
      </w:r>
      <w:r w:rsidR="00F86B9A">
        <w:t xml:space="preserve"> (High Level Design):</w:t>
      </w:r>
    </w:p>
    <w:p w:rsidR="00184659" w:rsidRPr="00184659" w:rsidRDefault="00F86B9A" w:rsidP="00184659">
      <w:r w:rsidRPr="00F86B9A">
        <w:rPr>
          <w:noProof/>
          <w:lang w:eastAsia="pt-BR"/>
        </w:rPr>
        <w:drawing>
          <wp:inline distT="0" distB="0" distL="0" distR="0">
            <wp:extent cx="5558801" cy="3045124"/>
            <wp:effectExtent l="19050" t="0" r="3799" b="0"/>
            <wp:docPr id="20" name="Imagem 13" descr="WhatsApp Image 2018-11-24 at 00.08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8-11-24 at 00.08.06.jpeg"/>
                    <pic:cNvPicPr/>
                  </pic:nvPicPr>
                  <pic:blipFill>
                    <a:blip r:embed="rId29"/>
                    <a:srcRect l="19136" t="18085" r="26167" b="28691"/>
                    <a:stretch>
                      <a:fillRect/>
                    </a:stretch>
                  </pic:blipFill>
                  <pic:spPr>
                    <a:xfrm>
                      <a:off x="0" y="0"/>
                      <a:ext cx="5571167" cy="30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93" w:rsidRDefault="0045768B" w:rsidP="00660260">
      <w:r>
        <w:tab/>
      </w:r>
    </w:p>
    <w:p w:rsidR="00184659" w:rsidRDefault="00184659" w:rsidP="00660260">
      <w:r>
        <w:t>LLD</w:t>
      </w:r>
      <w:r w:rsidR="009F73A2">
        <w:t xml:space="preserve"> </w:t>
      </w:r>
      <w:r w:rsidR="00F86B9A">
        <w:t>(Low Level Design):</w:t>
      </w:r>
    </w:p>
    <w:p w:rsidR="00A66A93" w:rsidRPr="00336677" w:rsidRDefault="00F86B9A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  <w:lang w:eastAsia="pt-BR"/>
        </w:rPr>
        <w:drawing>
          <wp:inline distT="0" distB="0" distL="0" distR="0">
            <wp:extent cx="5337954" cy="3706008"/>
            <wp:effectExtent l="19050" t="0" r="0" b="0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6474" t="18085" r="23371" b="8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3" cy="371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93" w:rsidRDefault="00A66A93" w:rsidP="00B30672"/>
    <w:p w:rsidR="00A66A93" w:rsidRPr="00957CFF" w:rsidRDefault="00957CFF" w:rsidP="00957CFF">
      <w:pPr>
        <w:pStyle w:val="Ttulo2"/>
        <w:rPr>
          <w:b/>
        </w:rPr>
      </w:pPr>
      <w:bookmarkStart w:id="21" w:name="_Toc512519602"/>
      <w:r>
        <w:rPr>
          <w:b/>
        </w:rPr>
        <w:t xml:space="preserve"> </w:t>
      </w:r>
      <w:r w:rsidR="00A66A93" w:rsidRPr="00957CFF">
        <w:rPr>
          <w:b/>
        </w:rPr>
        <w:t>Banco de Dados</w:t>
      </w:r>
      <w:bookmarkEnd w:id="21"/>
    </w:p>
    <w:p w:rsidR="00B213C5" w:rsidRDefault="00B213C5" w:rsidP="00B213C5"/>
    <w:p w:rsidR="00B213C5" w:rsidRPr="00B213C5" w:rsidRDefault="00B213C5" w:rsidP="00B213C5">
      <w:r>
        <w:t>Modelo conceitual:</w:t>
      </w:r>
    </w:p>
    <w:p w:rsidR="00B213C5" w:rsidRDefault="00B213C5" w:rsidP="000C626E">
      <w:r>
        <w:rPr>
          <w:noProof/>
          <w:lang w:eastAsia="pt-BR"/>
        </w:rPr>
        <w:drawing>
          <wp:inline distT="0" distB="0" distL="0" distR="0">
            <wp:extent cx="5867400" cy="1571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ceitual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8" t="19996" r="26588" b="49127"/>
                    <a:stretch/>
                  </pic:blipFill>
                  <pic:spPr bwMode="auto">
                    <a:xfrm>
                      <a:off x="0" y="0"/>
                      <a:ext cx="58674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3C5" w:rsidRDefault="00B213C5" w:rsidP="000C626E">
      <w:r>
        <w:t>Modelo lógico:</w:t>
      </w:r>
    </w:p>
    <w:p w:rsidR="00B213C5" w:rsidRDefault="00B213C5" w:rsidP="00B213C5">
      <w:pPr>
        <w:jc w:val="left"/>
      </w:pPr>
      <w:r>
        <w:rPr>
          <w:noProof/>
          <w:lang w:eastAsia="pt-BR"/>
        </w:rPr>
        <w:drawing>
          <wp:inline distT="0" distB="0" distL="0" distR="0">
            <wp:extent cx="6304112" cy="2139351"/>
            <wp:effectExtent l="19050" t="0" r="1438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co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31465" r="26091" b="37953"/>
                    <a:stretch/>
                  </pic:blipFill>
                  <pic:spPr bwMode="auto">
                    <a:xfrm>
                      <a:off x="0" y="0"/>
                      <a:ext cx="6317676" cy="214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3C5" w:rsidRDefault="00B213C5" w:rsidP="00B213C5">
      <w:pPr>
        <w:jc w:val="left"/>
      </w:pPr>
      <w:r>
        <w:t>Modelo físico:</w:t>
      </w:r>
    </w:p>
    <w:p w:rsidR="000C626E" w:rsidRPr="000C626E" w:rsidRDefault="00B213C5" w:rsidP="00B213C5">
      <w:pPr>
        <w:jc w:val="left"/>
      </w:pPr>
      <w:r>
        <w:rPr>
          <w:noProof/>
          <w:lang w:eastAsia="pt-BR"/>
        </w:rPr>
        <w:drawing>
          <wp:inline distT="0" distB="0" distL="0" distR="0">
            <wp:extent cx="4768610" cy="2715546"/>
            <wp:effectExtent l="1905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sico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29231" r="61531" b="22343"/>
                    <a:stretch/>
                  </pic:blipFill>
                  <pic:spPr bwMode="auto">
                    <a:xfrm>
                      <a:off x="0" y="0"/>
                      <a:ext cx="4773536" cy="27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659" w:rsidRDefault="00184659" w:rsidP="00E04392"/>
    <w:p w:rsidR="00184659" w:rsidRDefault="00184659" w:rsidP="00E04392"/>
    <w:p w:rsidR="00E04392" w:rsidRDefault="00E04392" w:rsidP="00E04392">
      <w:pPr>
        <w:pStyle w:val="Ttulo2"/>
        <w:rPr>
          <w:b/>
        </w:rPr>
      </w:pPr>
      <w:bookmarkStart w:id="22" w:name="_Toc512519603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:rsidR="000B713B" w:rsidRDefault="006C4CFE" w:rsidP="000B713B">
      <w:hyperlink r:id="rId34" w:history="1">
        <w:r w:rsidR="006745B3" w:rsidRPr="00C249E4">
          <w:rPr>
            <w:rStyle w:val="Hyperlink"/>
          </w:rPr>
          <w:t>http://servidorindoor.azurewebsites.net/</w:t>
        </w:r>
      </w:hyperlink>
    </w:p>
    <w:p w:rsidR="006745B3" w:rsidRPr="000B713B" w:rsidRDefault="006745B3" w:rsidP="000B713B"/>
    <w:p w:rsidR="00E04392" w:rsidRPr="000B713B" w:rsidRDefault="00E04392" w:rsidP="00E04392">
      <w:pPr>
        <w:rPr>
          <w:color w:val="FF0000"/>
        </w:rPr>
      </w:pPr>
      <w:r w:rsidRPr="004B1208">
        <w:tab/>
      </w:r>
      <w:r w:rsidR="0001660F">
        <w:t xml:space="preserve">Primeira tela ao entrar no site. Nela se encontra a área de login, a área de criar conta, suporte help desk. Ao rolar a página, se encontra mais informações sobre </w:t>
      </w:r>
      <w:r w:rsidR="008D5E94">
        <w:t>o controle temperatura,</w:t>
      </w:r>
      <w:r w:rsidR="006745B3">
        <w:t xml:space="preserve"> exemplo das estufas nas quais </w:t>
      </w:r>
      <w:r w:rsidR="008D5E94">
        <w:t>trabalhamos, e informações de contato.</w:t>
      </w:r>
    </w:p>
    <w:p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A66A93" w:rsidRDefault="0001660F" w:rsidP="00B30672">
      <w:r w:rsidRPr="0001660F">
        <w:rPr>
          <w:noProof/>
          <w:lang w:eastAsia="pt-BR"/>
        </w:rPr>
        <w:drawing>
          <wp:inline distT="0" distB="0" distL="0" distR="0">
            <wp:extent cx="4305300" cy="2562225"/>
            <wp:effectExtent l="19050" t="0" r="0" b="0"/>
            <wp:docPr id="5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0073" cy="25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94" w:rsidRDefault="008D5E94" w:rsidP="00B30672"/>
    <w:p w:rsidR="008D5E94" w:rsidRPr="00D71C2F" w:rsidRDefault="008D5E94" w:rsidP="00B30672">
      <w:r w:rsidRPr="00D71C2F">
        <w:t>Tela de cadastro:</w:t>
      </w:r>
    </w:p>
    <w:p w:rsidR="008D5E94" w:rsidRDefault="008D5E94" w:rsidP="00B30672">
      <w:r w:rsidRPr="008D5E94">
        <w:rPr>
          <w:noProof/>
          <w:lang w:eastAsia="pt-BR"/>
        </w:rPr>
        <w:drawing>
          <wp:inline distT="0" distB="0" distL="0" distR="0">
            <wp:extent cx="4305300" cy="2371725"/>
            <wp:effectExtent l="19050" t="0" r="0" b="0"/>
            <wp:docPr id="19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99" t="8731" r="4799" b="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D5E94" w:rsidRDefault="008D5E94" w:rsidP="00B30672"/>
    <w:p w:rsidR="00D71C2F" w:rsidRDefault="008D5E94" w:rsidP="00D71C2F">
      <w:pPr>
        <w:rPr>
          <w:sz w:val="26"/>
        </w:rPr>
      </w:pPr>
      <w:r>
        <w:tab/>
        <w:t>Ao logar no site, se encontra o gráf</w:t>
      </w:r>
      <w:r w:rsidR="006745B3">
        <w:t>ico da temperatura e umidade,</w:t>
      </w:r>
      <w:r>
        <w:t xml:space="preserve"> analytics informando a média, mediana, mínima, máxima, 1</w:t>
      </w:r>
      <w:r w:rsidR="00D71C2F">
        <w:rPr>
          <w:sz w:val="26"/>
        </w:rPr>
        <w:t xml:space="preserve">º quartil, 3º quartil e uma tabela informando </w:t>
      </w:r>
      <w:r w:rsidR="00D71C2F" w:rsidRPr="00D71C2F">
        <w:rPr>
          <w:sz w:val="26"/>
        </w:rPr>
        <w:t xml:space="preserve">a </w:t>
      </w:r>
      <w:r w:rsidR="006745B3">
        <w:rPr>
          <w:sz w:val="26"/>
        </w:rPr>
        <w:t xml:space="preserve">temperatura adequada em que os </w:t>
      </w:r>
      <w:r w:rsidR="00D71C2F" w:rsidRPr="00D71C2F">
        <w:rPr>
          <w:sz w:val="26"/>
        </w:rPr>
        <w:t>possíveis cultivos devem ser mantidos</w:t>
      </w:r>
      <w:r w:rsidR="00D71C2F">
        <w:rPr>
          <w:sz w:val="26"/>
        </w:rPr>
        <w:t>.</w:t>
      </w:r>
    </w:p>
    <w:p w:rsidR="00D71C2F" w:rsidRPr="00D71C2F" w:rsidRDefault="00D71C2F" w:rsidP="00D71C2F">
      <w:pPr>
        <w:rPr>
          <w:sz w:val="26"/>
        </w:rPr>
      </w:pPr>
      <w:r>
        <w:rPr>
          <w:noProof/>
          <w:sz w:val="26"/>
          <w:lang w:eastAsia="pt-BR"/>
        </w:rPr>
        <w:drawing>
          <wp:inline distT="0" distB="0" distL="0" distR="0">
            <wp:extent cx="5762625" cy="2790825"/>
            <wp:effectExtent l="19050" t="0" r="9525" b="0"/>
            <wp:docPr id="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9412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C2F">
        <w:rPr>
          <w:sz w:val="26"/>
        </w:rPr>
        <w:t xml:space="preserve"> </w:t>
      </w:r>
    </w:p>
    <w:p w:rsidR="008D5E94" w:rsidRPr="008D5E94" w:rsidRDefault="008D5E94" w:rsidP="00B30672">
      <w:pPr>
        <w:rPr>
          <w:sz w:val="26"/>
        </w:rPr>
        <w:sectPr w:rsidR="008D5E94" w:rsidRPr="008D5E94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:rsidR="00370E34" w:rsidRDefault="00712A3B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:rsidR="00370E34" w:rsidRDefault="00AF08C0" w:rsidP="00AB1F1F">
      <w:pPr>
        <w:pStyle w:val="Ttulo1"/>
      </w:pPr>
      <w:bookmarkStart w:id="23" w:name="_Toc512519605"/>
      <w:r>
        <w:lastRenderedPageBreak/>
        <w:t>implantação do projeto</w:t>
      </w:r>
      <w:bookmarkEnd w:id="23"/>
    </w:p>
    <w:p w:rsidR="008F3EFD" w:rsidRDefault="008F3EFD" w:rsidP="008F3EFD"/>
    <w:p w:rsidR="008F3EFD" w:rsidRPr="00192CAB" w:rsidRDefault="008F3EFD" w:rsidP="008F3EFD">
      <w:pPr>
        <w:pStyle w:val="Ttulo2"/>
        <w:rPr>
          <w:b/>
        </w:rPr>
      </w:pPr>
      <w:bookmarkStart w:id="24" w:name="_Toc512519606"/>
      <w:r w:rsidRPr="00192CAB">
        <w:rPr>
          <w:b/>
        </w:rPr>
        <w:t>Manual de Instalação da solução</w:t>
      </w:r>
      <w:bookmarkEnd w:id="24"/>
      <w:r w:rsidRPr="00192CAB">
        <w:rPr>
          <w:b/>
        </w:rPr>
        <w:t xml:space="preserve"> </w:t>
      </w:r>
    </w:p>
    <w:p w:rsidR="008F3EFD" w:rsidRPr="001C3CCB" w:rsidRDefault="008F3EFD" w:rsidP="008F3EFD">
      <w:pPr>
        <w:rPr>
          <w:color w:val="FF0000"/>
        </w:rPr>
      </w:pPr>
      <w:r w:rsidRPr="004B1208">
        <w:tab/>
      </w:r>
      <w:r w:rsidR="00634DFF" w:rsidRPr="00634DFF">
        <w:t>O arduino é conectado a um computador, nele instalamos o servidor node.js, que vai mandar os dados ao banco de dados. O sistema acessa o banco de dados, e mostra o gráfico da temperatura na tela para o usuário</w:t>
      </w:r>
      <w:r w:rsidR="00634DFF">
        <w:rPr>
          <w:color w:val="FF0000"/>
        </w:rPr>
        <w:t>.</w:t>
      </w:r>
    </w:p>
    <w:p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8F3EFD" w:rsidRDefault="00634DFF" w:rsidP="008F3EFD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  <w:lang w:eastAsia="pt-BR"/>
        </w:rPr>
        <w:drawing>
          <wp:inline distT="0" distB="0" distL="0" distR="0">
            <wp:extent cx="5214288" cy="2114550"/>
            <wp:effectExtent l="19050" t="0" r="5412" b="0"/>
            <wp:docPr id="2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1488" t="35294" r="6777" b="1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88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EFD" w:rsidRDefault="008F3EFD" w:rsidP="008F3EFD"/>
    <w:p w:rsidR="008F3EFD" w:rsidRPr="00192CAB" w:rsidRDefault="008F3EFD" w:rsidP="008F3EFD">
      <w:pPr>
        <w:pStyle w:val="Ttulo2"/>
        <w:rPr>
          <w:b/>
        </w:rPr>
      </w:pPr>
      <w:bookmarkStart w:id="25" w:name="_Toc512519607"/>
      <w:r w:rsidRPr="00192CAB">
        <w:rPr>
          <w:b/>
        </w:rPr>
        <w:t>Processo de Atendimento e Suporte</w:t>
      </w:r>
      <w:bookmarkEnd w:id="25"/>
      <w:r w:rsidRPr="00192CAB">
        <w:rPr>
          <w:b/>
        </w:rPr>
        <w:t xml:space="preserve"> </w:t>
      </w:r>
    </w:p>
    <w:p w:rsidR="00105219" w:rsidRDefault="00105219" w:rsidP="008F3EFD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638800" cy="2886075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8678" t="18529" r="21818" b="2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16" w:rsidRDefault="00556016" w:rsidP="008F3EFD">
      <w:pPr>
        <w:rPr>
          <w:color w:val="FF0000"/>
        </w:rPr>
      </w:pPr>
    </w:p>
    <w:p w:rsidR="00556016" w:rsidRDefault="00556016" w:rsidP="008F3EFD">
      <w:r w:rsidRPr="00F977D5">
        <w:rPr>
          <w:b/>
        </w:rPr>
        <w:t xml:space="preserve">Nível 1 de atendimento </w:t>
      </w:r>
      <w:r w:rsidR="00F977D5">
        <w:rPr>
          <w:b/>
        </w:rPr>
        <w:t>–</w:t>
      </w:r>
      <w:r w:rsidR="00507618">
        <w:rPr>
          <w:b/>
        </w:rPr>
        <w:t xml:space="preserve"> </w:t>
      </w:r>
      <w:r w:rsidR="00507618" w:rsidRPr="00507618">
        <w:t>Base</w:t>
      </w:r>
      <w:r w:rsidR="00507618">
        <w:rPr>
          <w:b/>
        </w:rPr>
        <w:t xml:space="preserve"> </w:t>
      </w:r>
      <w:r w:rsidR="00507618" w:rsidRPr="00507618">
        <w:t>de dados de erros conhecidos.</w:t>
      </w:r>
    </w:p>
    <w:p w:rsidR="005B5FC9" w:rsidRDefault="00B35535" w:rsidP="008F3EFD">
      <w:r>
        <w:t>1 – O equipamento foi ou está desconectado da tomada?</w:t>
      </w:r>
    </w:p>
    <w:p w:rsidR="005B5FC9" w:rsidRDefault="00B35535" w:rsidP="008F3EFD">
      <w:r>
        <w:t>2- O equipamento molhou</w:t>
      </w:r>
      <w:r w:rsidR="007D42D8">
        <w:t xml:space="preserve"> ou foi danificado</w:t>
      </w:r>
      <w:r>
        <w:t>?</w:t>
      </w:r>
    </w:p>
    <w:p w:rsidR="005B5FC9" w:rsidRDefault="00B35535" w:rsidP="008F3EFD">
      <w:r>
        <w:t>3</w:t>
      </w:r>
      <w:r w:rsidR="005B5FC9">
        <w:t xml:space="preserve">- </w:t>
      </w:r>
      <w:r>
        <w:t>Foi resetado</w:t>
      </w:r>
      <w:r w:rsidR="001B3C26">
        <w:t>/</w:t>
      </w:r>
      <w:r w:rsidR="005E51BD">
        <w:t>reiniciado (</w:t>
      </w:r>
      <w:r w:rsidR="00876615">
        <w:t>desconectar e conectar á tomada)</w:t>
      </w:r>
      <w:r>
        <w:t>?</w:t>
      </w:r>
    </w:p>
    <w:p w:rsidR="00B35535" w:rsidRDefault="001B3C26" w:rsidP="00B35535">
      <w:r>
        <w:t>4</w:t>
      </w:r>
      <w:r w:rsidR="00B35535">
        <w:t>- O aparelho está conectado á internet?</w:t>
      </w:r>
    </w:p>
    <w:p w:rsidR="00512765" w:rsidRDefault="00512765" w:rsidP="00B35535">
      <w:r>
        <w:t>5- A estufa está quente?</w:t>
      </w:r>
    </w:p>
    <w:p w:rsidR="003B24DB" w:rsidRDefault="003B24DB" w:rsidP="00B35535">
      <w:r>
        <w:t>6-Cheiro de queimado?</w:t>
      </w:r>
    </w:p>
    <w:p w:rsidR="005B5FC9" w:rsidRDefault="003B24DB" w:rsidP="008F3EFD">
      <w:r>
        <w:t>7</w:t>
      </w:r>
      <w:r w:rsidR="001B3C26">
        <w:t>-</w:t>
      </w:r>
      <w:r w:rsidR="005B5FC9" w:rsidRPr="005B5FC9">
        <w:t>Parou de funcionar, não liga não faz nada</w:t>
      </w:r>
      <w:r w:rsidR="005B5FC9">
        <w:t>.</w:t>
      </w:r>
    </w:p>
    <w:p w:rsidR="000230F5" w:rsidRDefault="000C31C5" w:rsidP="008F3EFD">
      <w:r>
        <w:t>8-Problema fora de alcance.</w:t>
      </w:r>
    </w:p>
    <w:p w:rsidR="000C31C5" w:rsidRDefault="000C31C5" w:rsidP="008F3EFD"/>
    <w:p w:rsidR="00B35535" w:rsidRPr="005B5FC9" w:rsidRDefault="00B35535" w:rsidP="008F3EFD"/>
    <w:p w:rsidR="00F977D5" w:rsidRDefault="00F977D5" w:rsidP="008F3EFD">
      <w:r>
        <w:rPr>
          <w:b/>
        </w:rPr>
        <w:t xml:space="preserve">Nível 2 de atendimento – </w:t>
      </w:r>
      <w:r w:rsidRPr="00F977D5">
        <w:t>Suporte técnico</w:t>
      </w:r>
      <w:r>
        <w:t>. O técnico deverá verificar se a causa raíz do problema está localizada no hardware.</w:t>
      </w:r>
    </w:p>
    <w:p w:rsidR="00B35535" w:rsidRDefault="00B35535" w:rsidP="008F3EFD"/>
    <w:p w:rsidR="00F977D5" w:rsidRDefault="00F977D5" w:rsidP="008F3EFD">
      <w:r w:rsidRPr="00507618">
        <w:rPr>
          <w:b/>
        </w:rPr>
        <w:t>Nivel 3 de atendimento</w:t>
      </w:r>
      <w:r w:rsidR="00507618">
        <w:rPr>
          <w:b/>
        </w:rPr>
        <w:t xml:space="preserve">- </w:t>
      </w:r>
      <w:r w:rsidR="00507618" w:rsidRPr="00507618">
        <w:t>A central é acionada para verificar a causa raiz do problema que está localizada no sistema.</w:t>
      </w:r>
    </w:p>
    <w:p w:rsidR="00BC2764" w:rsidRDefault="00BC2764" w:rsidP="008F3EFD"/>
    <w:p w:rsidR="00740352" w:rsidRDefault="00BC2764" w:rsidP="008F3EFD">
      <w:r>
        <w:tab/>
      </w:r>
      <w:r>
        <w:tab/>
      </w:r>
      <w:r w:rsidR="00740352">
        <w:t>A ferramenta help desk utilizada:</w:t>
      </w:r>
      <w:r>
        <w:t xml:space="preserve"> Tomticket.</w:t>
      </w:r>
    </w:p>
    <w:p w:rsidR="00BC2764" w:rsidRDefault="00BC2764" w:rsidP="008F3EFD">
      <w:r>
        <w:tab/>
      </w:r>
      <w:r w:rsidRPr="00BC2764">
        <w:t>O TomTicket é um software de help desk e atendimento online (chat), uma ferramenta totalmente online que permite que sua empresa realize o gerenciamento e organização de chamados de help desk e preste suporte com a ferramenta integrada de atendimento online (chat).</w:t>
      </w:r>
    </w:p>
    <w:p w:rsidR="00BC2764" w:rsidRPr="00507618" w:rsidRDefault="00BC2764" w:rsidP="008F3EFD">
      <w:r>
        <w:tab/>
        <w:t>Também temos atendemos por telefone, e email.</w:t>
      </w:r>
    </w:p>
    <w:p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424CD" w:rsidRDefault="00B424CD" w:rsidP="000C07FE">
      <w:pPr>
        <w:rPr>
          <w:noProof/>
        </w:rPr>
      </w:pPr>
    </w:p>
    <w:p w:rsidR="00B424CD" w:rsidRDefault="00B424CD" w:rsidP="000C07FE">
      <w:pPr>
        <w:rPr>
          <w:noProof/>
        </w:rPr>
      </w:pPr>
    </w:p>
    <w:p w:rsidR="00370E34" w:rsidRDefault="00370E34" w:rsidP="00B13803">
      <w:pPr>
        <w:rPr>
          <w:noProof/>
        </w:rPr>
        <w:sectPr w:rsidR="00370E34">
          <w:headerReference w:type="default" r:id="rId46"/>
          <w:footerReference w:type="default" r:id="rId47"/>
          <w:headerReference w:type="first" r:id="rId48"/>
          <w:footerReference w:type="first" r:id="rId4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:rsidR="00370E34" w:rsidRDefault="00712A3B" w:rsidP="00AB1F1F">
      <w:pPr>
        <w:pStyle w:val="FolhadeRostodosCaptulos"/>
      </w:pPr>
      <w:r>
        <w:lastRenderedPageBreak/>
        <w:fldChar w:fldCharType="begin"/>
      </w:r>
      <w:r w:rsidR="0056399E"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 w:rsidR="0056399E"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:rsidR="00370E34" w:rsidRDefault="00370E34" w:rsidP="00AB1F1F">
      <w:pPr>
        <w:pStyle w:val="Ttulo1"/>
      </w:pPr>
      <w:bookmarkStart w:id="26" w:name="_Ref125307146"/>
      <w:bookmarkStart w:id="27" w:name="_Toc125374527"/>
      <w:bookmarkStart w:id="28" w:name="_Toc156754424"/>
      <w:bookmarkStart w:id="29" w:name="_Toc512519608"/>
      <w:r>
        <w:lastRenderedPageBreak/>
        <w:t>CONCLUSÕES</w:t>
      </w:r>
      <w:bookmarkEnd w:id="26"/>
      <w:bookmarkEnd w:id="27"/>
      <w:bookmarkEnd w:id="28"/>
      <w:bookmarkEnd w:id="29"/>
    </w:p>
    <w:p w:rsidR="00573DD1" w:rsidRDefault="00573DD1" w:rsidP="00573DD1">
      <w:pPr>
        <w:pStyle w:val="Ttulo2"/>
        <w:rPr>
          <w:b/>
        </w:rPr>
      </w:pPr>
      <w:bookmarkStart w:id="30" w:name="_Toc512519609"/>
      <w:r w:rsidRPr="00192CAB">
        <w:rPr>
          <w:b/>
        </w:rPr>
        <w:t>resultados</w:t>
      </w:r>
      <w:bookmarkEnd w:id="30"/>
      <w:r w:rsidRPr="00192CAB">
        <w:rPr>
          <w:b/>
        </w:rPr>
        <w:t xml:space="preserve"> </w:t>
      </w:r>
    </w:p>
    <w:p w:rsidR="00BF6B67" w:rsidRDefault="0022638A" w:rsidP="00BF6B67">
      <w:r>
        <w:tab/>
      </w:r>
      <w:r w:rsidR="00A4500F">
        <w:t xml:space="preserve"> </w:t>
      </w:r>
      <w:r w:rsidR="009073BB">
        <w:t xml:space="preserve">Apenas um requisito não foi cumprido. Nosso sistema não gera relatórios sobre as temperaturas passadas, porém os demais requisitos foram cumpridos com sucesso, e funcionam perfeitamente. </w:t>
      </w:r>
    </w:p>
    <w:p w:rsidR="009073BB" w:rsidRPr="00BF6B67" w:rsidRDefault="009073BB" w:rsidP="00BF6B67"/>
    <w:p w:rsidR="00573DD1" w:rsidRPr="00192CAB" w:rsidRDefault="00573DD1" w:rsidP="009073BB">
      <w:pPr>
        <w:rPr>
          <w:b/>
        </w:rPr>
      </w:pPr>
      <w:r w:rsidRPr="004B1208">
        <w:tab/>
      </w:r>
      <w:bookmarkStart w:id="31" w:name="_Toc512519610"/>
      <w:r w:rsidRPr="00192CAB">
        <w:rPr>
          <w:b/>
        </w:rPr>
        <w:t>Processo de aprendizado com o projeto</w:t>
      </w:r>
      <w:bookmarkEnd w:id="31"/>
      <w:r w:rsidRPr="00192CAB">
        <w:rPr>
          <w:b/>
        </w:rPr>
        <w:t xml:space="preserve"> </w:t>
      </w:r>
    </w:p>
    <w:p w:rsidR="00573DD1" w:rsidRPr="00BF6B67" w:rsidRDefault="00BF6B67" w:rsidP="00573DD1">
      <w:pPr>
        <w:rPr>
          <w:color w:val="000000" w:themeColor="text1"/>
        </w:rPr>
      </w:pPr>
      <w:r>
        <w:rPr>
          <w:color w:val="000000" w:themeColor="text1"/>
        </w:rPr>
        <w:tab/>
      </w:r>
      <w:r w:rsidRPr="00BF6B67">
        <w:rPr>
          <w:color w:val="000000" w:themeColor="text1"/>
        </w:rPr>
        <w:t xml:space="preserve">Com esse projeto, aprendemos </w:t>
      </w:r>
      <w:r w:rsidR="00AF688C">
        <w:rPr>
          <w:color w:val="000000" w:themeColor="text1"/>
        </w:rPr>
        <w:t>diversas tecnologias,</w:t>
      </w:r>
      <w:r w:rsidRPr="00BF6B67">
        <w:rPr>
          <w:color w:val="000000" w:themeColor="text1"/>
        </w:rPr>
        <w:t xml:space="preserve"> a trabalhar em equipe</w:t>
      </w:r>
      <w:r>
        <w:rPr>
          <w:color w:val="000000" w:themeColor="text1"/>
        </w:rPr>
        <w:t xml:space="preserve"> e a nos desafiar á dar o máximo possível da nossa dedicação, usamos a metodologia ágil para aprimorar o processo de entrega, aprendemos a criar conexão de uma tecnologia com a outra e administrar pr</w:t>
      </w:r>
      <w:r w:rsidR="00AF688C">
        <w:rPr>
          <w:color w:val="000000" w:themeColor="text1"/>
        </w:rPr>
        <w:t>oblemas técnicos e operacionais, além dos processos de TI e socioemocioal para a preparação de situações diversas.</w:t>
      </w:r>
    </w:p>
    <w:p w:rsidR="00573DD1" w:rsidRPr="00192CAB" w:rsidRDefault="00FD4F54" w:rsidP="00FD4F54">
      <w:pPr>
        <w:pStyle w:val="Ttulo2"/>
        <w:rPr>
          <w:b/>
        </w:rPr>
      </w:pPr>
      <w:bookmarkStart w:id="32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2"/>
      <w:r w:rsidR="00573DD1" w:rsidRPr="00192CAB">
        <w:rPr>
          <w:b/>
        </w:rPr>
        <w:t xml:space="preserve"> </w:t>
      </w:r>
    </w:p>
    <w:p w:rsidR="006C7BEB" w:rsidRPr="006C7BEB" w:rsidRDefault="006C7BEB" w:rsidP="006C7BEB">
      <w:r>
        <w:rPr>
          <w:color w:val="FF0000"/>
        </w:rPr>
        <w:tab/>
      </w:r>
      <w:r w:rsidRPr="006C7BEB">
        <w:t xml:space="preserve">Se houvesse mais tempo, iriamos colocar melhorias e </w:t>
      </w:r>
      <w:r w:rsidR="000B713B" w:rsidRPr="006C7BEB">
        <w:t>maiores funcionalidades</w:t>
      </w:r>
      <w:r w:rsidRPr="006C7BEB">
        <w:t xml:space="preserve"> para o usuário e complementar com os itens desejáveis. Também trabalhariamos mais a questão de usabilidade e instalação do protótipo.</w:t>
      </w:r>
    </w:p>
    <w:p w:rsidR="00573DD1" w:rsidRPr="006C7BEB" w:rsidRDefault="006C7BEB" w:rsidP="006C7BEB">
      <w:r w:rsidRPr="006C7BEB">
        <w:tab/>
        <w:t>Deixaríamos o dashboard mais completo para o cliente, com mais opções, por exemplo, poder trocar o gráfico, escolhendo qual sensor ele quer ver as</w:t>
      </w:r>
      <w:r w:rsidR="00984478">
        <w:t xml:space="preserve"> informações, ou ele armazenar </w:t>
      </w:r>
      <w:r w:rsidRPr="006C7BEB">
        <w:t>o tipo de coisas que ele está cultivando em uma tabela online</w:t>
      </w:r>
      <w:r w:rsidR="00DA0618" w:rsidRPr="006C7BEB">
        <w:t>.</w:t>
      </w:r>
    </w:p>
    <w:p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424CD" w:rsidRDefault="00B424CD" w:rsidP="00B424CD">
      <w:pPr>
        <w:tabs>
          <w:tab w:val="clear" w:pos="851"/>
        </w:tabs>
      </w:pPr>
      <w:bookmarkStart w:id="33" w:name="_Toc124080469"/>
      <w:bookmarkStart w:id="34" w:name="_Toc125201972"/>
      <w:bookmarkStart w:id="35" w:name="_Toc125374528"/>
    </w:p>
    <w:p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0"/>
          <w:headerReference w:type="default" r:id="rId51"/>
          <w:footerReference w:type="default" r:id="rId52"/>
          <w:headerReference w:type="first" r:id="rId53"/>
          <w:footerReference w:type="first" r:id="rId54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:rsidR="00370E34" w:rsidRPr="00B55442" w:rsidRDefault="00370E34" w:rsidP="00AB1F1F">
      <w:pPr>
        <w:pStyle w:val="Ttulo"/>
      </w:pPr>
      <w:bookmarkStart w:id="36" w:name="_Toc156754425"/>
      <w:bookmarkStart w:id="37" w:name="_Toc512519612"/>
      <w:r w:rsidRPr="00B55442">
        <w:lastRenderedPageBreak/>
        <w:t>ReferÊncias</w:t>
      </w:r>
      <w:bookmarkEnd w:id="33"/>
      <w:bookmarkEnd w:id="34"/>
      <w:bookmarkEnd w:id="35"/>
      <w:bookmarkEnd w:id="36"/>
      <w:bookmarkEnd w:id="37"/>
    </w:p>
    <w:p w:rsidR="00370E34" w:rsidRDefault="00370E34" w:rsidP="00FA5328">
      <w:pPr>
        <w:pStyle w:val="Referncias"/>
        <w:rPr>
          <w:lang w:val="pt-BR"/>
        </w:rPr>
      </w:pPr>
    </w:p>
    <w:p w:rsidR="00787650" w:rsidRDefault="00787650" w:rsidP="00FA5328">
      <w:pPr>
        <w:pStyle w:val="Referncias"/>
        <w:rPr>
          <w:lang w:val="pt-BR"/>
        </w:rPr>
      </w:pPr>
      <w:r>
        <w:rPr>
          <w:lang w:val="pt-BR"/>
        </w:rPr>
        <w:t xml:space="preserve">Estufas: </w:t>
      </w:r>
      <w:hyperlink r:id="rId55" w:history="1">
        <w:r w:rsidRPr="00807DFB">
          <w:rPr>
            <w:rStyle w:val="Hyperlink"/>
            <w:lang w:val="pt-BR"/>
          </w:rPr>
          <w:t>https://www.jardinsurbanos.com.br/</w:t>
        </w:r>
      </w:hyperlink>
    </w:p>
    <w:p w:rsidR="00FA5328" w:rsidRPr="00787650" w:rsidRDefault="00FA5328" w:rsidP="00FA5328">
      <w:pPr>
        <w:pStyle w:val="Referncias"/>
        <w:rPr>
          <w:lang w:val="pt-BR"/>
        </w:rPr>
        <w:sectPr w:rsidR="00FA5328" w:rsidRPr="00787650" w:rsidSect="00E31F5E">
          <w:headerReference w:type="even" r:id="rId56"/>
          <w:headerReference w:type="default" r:id="rId57"/>
          <w:footerReference w:type="default" r:id="rId58"/>
          <w:headerReference w:type="first" r:id="rId59"/>
          <w:footerReference w:type="first" r:id="rId60"/>
          <w:pgSz w:w="11907" w:h="16840" w:code="9"/>
          <w:pgMar w:top="1701" w:right="1134" w:bottom="1531" w:left="1701" w:header="709" w:footer="709" w:gutter="0"/>
          <w:cols w:space="708"/>
          <w:docGrid w:linePitch="360"/>
        </w:sectPr>
      </w:pPr>
    </w:p>
    <w:p w:rsidR="00F2517D" w:rsidRDefault="00F2517D" w:rsidP="009203BD">
      <w:pPr>
        <w:pStyle w:val="EstiloNormalGrandeesquerda"/>
      </w:pPr>
    </w:p>
    <w:sectPr w:rsidR="00F2517D" w:rsidSect="008B07EE">
      <w:headerReference w:type="default" r:id="rId61"/>
      <w:footerReference w:type="default" r:id="rId62"/>
      <w:headerReference w:type="first" r:id="rId63"/>
      <w:footerReference w:type="first" r:id="rId64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4CFE" w:rsidRDefault="006C4CFE">
      <w:r>
        <w:separator/>
      </w:r>
    </w:p>
    <w:p w:rsidR="006C4CFE" w:rsidRDefault="006C4CFE"/>
    <w:p w:rsidR="006C4CFE" w:rsidRDefault="006C4CFE"/>
    <w:p w:rsidR="006C4CFE" w:rsidRDefault="006C4CFE"/>
  </w:endnote>
  <w:endnote w:type="continuationSeparator" w:id="0">
    <w:p w:rsidR="006C4CFE" w:rsidRDefault="006C4CFE">
      <w:r>
        <w:continuationSeparator/>
      </w:r>
    </w:p>
    <w:p w:rsidR="006C4CFE" w:rsidRDefault="006C4CFE"/>
    <w:p w:rsidR="006C4CFE" w:rsidRDefault="006C4CFE"/>
    <w:p w:rsidR="006C4CFE" w:rsidRDefault="006C4C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x</w:t>
    </w:r>
    <w:r>
      <w:rPr>
        <w:rStyle w:val="Nmerodepgina"/>
      </w:rPr>
      <w:fldChar w:fldCharType="end"/>
    </w:r>
  </w:p>
  <w:p w:rsidR="00BF5D74" w:rsidRDefault="00BF5D7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  <w:ind w:right="360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317E2D">
    <w:pPr>
      <w:pStyle w:val="Rodap"/>
      <w:ind w:right="360"/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  <w:ind w:right="36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4CFE" w:rsidRDefault="006C4CFE">
      <w:r>
        <w:separator/>
      </w:r>
    </w:p>
    <w:p w:rsidR="006C4CFE" w:rsidRDefault="006C4CFE"/>
    <w:p w:rsidR="006C4CFE" w:rsidRDefault="006C4CFE"/>
    <w:p w:rsidR="006C4CFE" w:rsidRDefault="006C4CFE"/>
  </w:footnote>
  <w:footnote w:type="continuationSeparator" w:id="0">
    <w:p w:rsidR="006C4CFE" w:rsidRDefault="006C4CFE">
      <w:r>
        <w:continuationSeparator/>
      </w:r>
    </w:p>
    <w:p w:rsidR="006C4CFE" w:rsidRDefault="006C4CFE"/>
    <w:p w:rsidR="006C4CFE" w:rsidRDefault="006C4CFE"/>
    <w:p w:rsidR="006C4CFE" w:rsidRDefault="006C4CF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8828E4">
    <w:pPr>
      <w:ind w:right="360"/>
    </w:pPr>
    <w:r>
      <w:rPr>
        <w:noProof/>
        <w:lang w:eastAsia="pt-BR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Cabealho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18</w:t>
    </w:r>
    <w:r>
      <w:rPr>
        <w:rStyle w:val="Nmerodepgina"/>
      </w:rPr>
      <w:fldChar w:fldCharType="end"/>
    </w:r>
  </w:p>
  <w:p w:rsidR="00BF5D74" w:rsidRDefault="00BF5D74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Cabealho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</w:rPr>
      <w:t>50</w:t>
    </w:r>
    <w:r>
      <w:rPr>
        <w:rStyle w:val="Nmerodepgina"/>
      </w:rPr>
      <w:fldChar w:fldCharType="end"/>
    </w:r>
  </w:p>
  <w:p w:rsidR="00BF5D74" w:rsidRDefault="00BF5D7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6C4CFE">
      <w:rPr>
        <w:noProof/>
        <w:lang w:eastAsia="pt-BR"/>
      </w:rPr>
      <w:pict>
        <v:line id="Line 10" o:spid="_x0000_s2052" style="position:absolute;left:0;text-align:left;z-index:251659776;visibility:visible;mso-wrap-distance-top:-3e-5mm;mso-wrap-distance-bottom:-3e-5mm;mso-position-horizontal-relative:text;mso-position-vertical-relative:text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d3JFAIAACo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f8nd&#10;yRQCAAAqBAAADgAAAAAAAAAAAAAAAAAuAgAAZHJzL2Uyb0RvYy54bWxQSwECLQAUAAYACAAAACEA&#10;zsC349sAAAAGAQAADwAAAAAAAAAAAAAAAABuBAAAZHJzL2Rvd25yZXYueG1sUEsFBgAAAAAEAAQA&#10;8wAAAHYFAAAAAA==&#10;" o:allowincell="f"/>
      </w:pict>
    </w:r>
    <w:r>
      <w:rPr>
        <w:b/>
        <w:color w:val="808080"/>
        <w:sz w:val="20"/>
      </w:rPr>
      <w:t>2</w:t>
    </w:r>
  </w:p>
  <w:p w:rsidR="00BF5D74" w:rsidRDefault="00BF5D74">
    <w:pPr>
      <w:pStyle w:val="Cabealho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21</w:t>
    </w:r>
    <w:r>
      <w:rPr>
        <w:rStyle w:val="Nmerodepgina"/>
      </w:rPr>
      <w:fldChar w:fldCharType="end"/>
    </w:r>
  </w:p>
  <w:p w:rsidR="00BF5D74" w:rsidRDefault="00BF5D74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Cabealho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50</w:t>
    </w:r>
    <w:r>
      <w:rPr>
        <w:rStyle w:val="Nmerodepgina"/>
      </w:rPr>
      <w:fldChar w:fldCharType="end"/>
    </w:r>
  </w:p>
  <w:p w:rsidR="00BF5D74" w:rsidRPr="00E37DB5" w:rsidRDefault="00BF5D74" w:rsidP="006D3A3B">
    <w:pPr>
      <w:ind w:right="397" w:firstLine="360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 xml:space="preserve">APÊNDICE </w:t>
    </w:r>
    <w:r w:rsidR="006C4CFE">
      <w:rPr>
        <w:noProof/>
        <w:lang w:eastAsia="pt-BR"/>
      </w:rPr>
      <w:pict>
        <v:line id="Line 12" o:spid="_x0000_s2051" style="position:absolute;left:0;text-align:left;z-index:251656704;visibility:visible;mso-wrap-distance-top:-3e-5mm;mso-wrap-distance-bottom:-3e-5mm;mso-position-horizontal-relative:text;mso-position-vertical-relative:text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osEw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xNAos&#10;EwIAACoEAAAOAAAAAAAAAAAAAAAAAC4CAABkcnMvZTJvRG9jLnhtbFBLAQItABQABgAIAAAAIQDO&#10;wLfj2wAAAAYBAAAPAAAAAAAAAAAAAAAAAG0EAABkcnMvZG93bnJldi54bWxQSwUGAAAAAAQABADz&#10;AAAAdQUAAAAA&#10;"/>
      </w:pict>
    </w:r>
    <w:r>
      <w:rPr>
        <w:b/>
        <w:color w:val="999999"/>
        <w:sz w:val="20"/>
        <w:szCs w:val="20"/>
      </w:rPr>
      <w:t>2</w:t>
    </w:r>
  </w:p>
  <w:p w:rsidR="00BF5D74" w:rsidRDefault="00BF5D74">
    <w:pPr>
      <w:pStyle w:val="Cabealho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22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 w:firstLine="360"/>
      <w:jc w:val="right"/>
      <w:rPr>
        <w:b/>
        <w:color w:val="999999"/>
        <w:sz w:val="20"/>
        <w:szCs w:val="20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6C4CFE" w:rsidP="00E31F5E">
    <w:pPr>
      <w:ind w:right="397" w:firstLine="360"/>
      <w:jc w:val="right"/>
      <w:rPr>
        <w:b/>
        <w:color w:val="808080"/>
        <w:sz w:val="20"/>
      </w:rPr>
    </w:pPr>
    <w:r>
      <w:rPr>
        <w:noProof/>
        <w:lang w:eastAsia="pt-BR"/>
      </w:rPr>
      <w:pict>
        <v:line id="Line 14" o:spid="_x0000_s2050" style="position:absolute;left:0;text-align:left;z-index:251660800;visibility:visible;mso-wrap-distance-top:-3e-5mm;mso-wrap-distance-bottom:-3e-5mm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APZEw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iNAPZ&#10;EwIAACoEAAAOAAAAAAAAAAAAAAAAAC4CAABkcnMvZTJvRG9jLnhtbFBLAQItABQABgAIAAAAIQDO&#10;wLfj2wAAAAYBAAAPAAAAAAAAAAAAAAAAAG0EAABkcnMvZG93bnJldi54bWxQSwUGAAAAAAQABADz&#10;AAAAdQUAAAAA&#10;" o:allowincell="f"/>
      </w:pict>
    </w:r>
    <w:r w:rsidR="00BF5D74">
      <w:rPr>
        <w:b/>
        <w:color w:val="808080"/>
        <w:sz w:val="20"/>
      </w:rPr>
      <w:t>REFERÊNCIAS</w:t>
    </w:r>
  </w:p>
  <w:p w:rsidR="00BF5D74" w:rsidRDefault="00BF5D74">
    <w:pPr>
      <w:pStyle w:val="Cabealho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23</w:t>
    </w:r>
    <w:r>
      <w:rPr>
        <w:rStyle w:val="Nmerodepgina"/>
      </w:rPr>
      <w:fldChar w:fldCharType="end"/>
    </w:r>
  </w:p>
  <w:p w:rsidR="00BF5D74" w:rsidRPr="00E37DB5" w:rsidRDefault="006C4CFE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>
        <v:line id="Line 19" o:spid="_x0000_s2049" style="position:absolute;left:0;text-align:left;z-index:251657728;visibility:visible;mso-wrap-distance-top:-3e-5mm;mso-wrap-distance-bottom:-3e-5mm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DfDf4r&#10;EwIAACoEAAAOAAAAAAAAAAAAAAAAAC4CAABkcnMvZTJvRG9jLnhtbFBLAQItABQABgAIAAAAIQDO&#10;wLfj2wAAAAYBAAAPAAAAAAAAAAAAAAAAAG0EAABkcnMvZG93bnJldi54bWxQSwUGAAAAAAQABADz&#10;AAAAdQUAAAAA&#10;"/>
      </w:pict>
    </w:r>
    <w:r w:rsidR="00BF5D74">
      <w:rPr>
        <w:b/>
        <w:color w:val="999999"/>
        <w:sz w:val="20"/>
        <w:szCs w:val="20"/>
      </w:rPr>
      <w:t>ANEXO 2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BF5D74" w:rsidRPr="00E37DB5" w:rsidRDefault="006C4CFE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>
        <v:line id="Line 1" o:spid="_x0000_s2055" style="position:absolute;left:0;text-align:left;z-index:251654656;visibility:visible;mso-wrap-distance-top:-3e-5mm;mso-wrap-distance-bottom:-3e-5mm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+qnR&#10;8RQCAAApBAAADgAAAAAAAAAAAAAAAAAuAgAAZHJzL2Uyb0RvYy54bWxQSwECLQAUAAYACAAAACEA&#10;zsC349sAAAAGAQAADwAAAAAAAAAAAAAAAABuBAAAZHJzL2Rvd25yZXYueG1sUEsFBgAAAAAEAAQA&#10;8wAAAHYFAAAAAA==&#10;"/>
      </w:pict>
    </w:r>
    <w:r w:rsidR="00BF5D74">
      <w:rPr>
        <w:b/>
        <w:color w:val="999999"/>
        <w:sz w:val="20"/>
        <w:szCs w:val="20"/>
      </w:rPr>
      <w:t>INTRODUÇÃO</w:t>
    </w:r>
  </w:p>
  <w:p w:rsidR="00BF5D74" w:rsidRDefault="00BF5D74" w:rsidP="00460E73"/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5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  <w:noProof/>
      </w:rPr>
      <w:t>20</w:t>
    </w:r>
    <w:r>
      <w:rPr>
        <w:rStyle w:val="Nmerodepgina"/>
      </w:rPr>
      <w:fldChar w:fldCharType="end"/>
    </w:r>
  </w:p>
  <w:p w:rsidR="00BF5D74" w:rsidRPr="00E37DB5" w:rsidRDefault="006C4CFE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>
        <v:line id="Line 5" o:spid="_x0000_s2054" style="position:absolute;left:0;text-align:left;z-index:251655680;visibility:visible;mso-wrap-distance-top:-3e-5mm;mso-wrap-distance-bottom:-3e-5mm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D6e5y8&#10;EwIAACkEAAAOAAAAAAAAAAAAAAAAAC4CAABkcnMvZTJvRG9jLnhtbFBLAQItABQABgAIAAAAIQDO&#10;wLfj2wAAAAYBAAAPAAAAAAAAAAAAAAAAAG0EAABkcnMvZG93bnJldi54bWxQSwUGAAAAAAQABADz&#10;AAAAdQUAAAAA&#10;"/>
      </w:pict>
    </w:r>
    <w:r w:rsidR="00BF5D74">
      <w:rPr>
        <w:b/>
        <w:color w:val="999999"/>
        <w:sz w:val="20"/>
        <w:szCs w:val="20"/>
      </w:rPr>
      <w:t>MATERIAL E MÉTODO</w:t>
    </w:r>
  </w:p>
  <w:p w:rsidR="00BF5D74" w:rsidRDefault="00BF5D74" w:rsidP="005C1AA4">
    <w:pPr>
      <w:ind w:right="284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10</w:t>
    </w:r>
    <w:r>
      <w:rPr>
        <w:rStyle w:val="Nmerodepgina"/>
      </w:rPr>
      <w:fldChar w:fldCharType="end"/>
    </w:r>
  </w:p>
  <w:p w:rsidR="00BF5D74" w:rsidRPr="00E37DB5" w:rsidRDefault="00BF5D7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BF5D74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F5D74">
      <w:rPr>
        <w:rStyle w:val="Nmerodepgina"/>
      </w:rPr>
      <w:t>34</w:t>
    </w:r>
    <w:r>
      <w:rPr>
        <w:rStyle w:val="Nmerodepgina"/>
      </w:rPr>
      <w:fldChar w:fldCharType="end"/>
    </w:r>
  </w:p>
  <w:p w:rsidR="00BF5D74" w:rsidRDefault="006C4CFE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>
        <v:line id="Line 7" o:spid="_x0000_s2053" style="position:absolute;left:0;text-align:left;z-index:251658752;visibility:visible;mso-wrap-distance-top:-3e-5mm;mso-wrap-distance-bottom:-3e-5mm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AyOEg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DmADI4S&#10;AgAAKQQAAA4AAAAAAAAAAAAAAAAALgIAAGRycy9lMm9Eb2MueG1sUEsBAi0AFAAGAAgAAAAhAM7A&#10;t+PbAAAABgEAAA8AAAAAAAAAAAAAAAAAbAQAAGRycy9kb3ducmV2LnhtbFBLBQYAAAAABAAEAPMA&#10;AAB0BQAAAAA=&#10;" o:allowincell="f"/>
      </w:pict>
    </w:r>
    <w:r w:rsidR="00BF5D7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D74" w:rsidRDefault="00712A3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F5D74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C5E8A">
      <w:rPr>
        <w:rStyle w:val="Nmerodepgina"/>
        <w:noProof/>
      </w:rPr>
      <w:t>16</w:t>
    </w:r>
    <w:r>
      <w:rPr>
        <w:rStyle w:val="Nmerodepgina"/>
      </w:rPr>
      <w:fldChar w:fldCharType="end"/>
    </w:r>
  </w:p>
  <w:p w:rsidR="00BF5D74" w:rsidRDefault="00BF5D74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57A4B2F"/>
    <w:multiLevelType w:val="hybridMultilevel"/>
    <w:tmpl w:val="137E23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E2339C"/>
    <w:multiLevelType w:val="hybridMultilevel"/>
    <w:tmpl w:val="3A52EDB4"/>
    <w:lvl w:ilvl="0" w:tplc="0416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5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6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8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 w15:restartNumberingAfterBreak="0">
    <w:nsid w:val="44CF69FA"/>
    <w:multiLevelType w:val="hybridMultilevel"/>
    <w:tmpl w:val="EC38D588"/>
    <w:lvl w:ilvl="0" w:tplc="04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B6D0F8F"/>
    <w:multiLevelType w:val="hybridMultilevel"/>
    <w:tmpl w:val="07AE1078"/>
    <w:lvl w:ilvl="0" w:tplc="04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7"/>
  </w:num>
  <w:num w:numId="24">
    <w:abstractNumId w:val="34"/>
  </w:num>
  <w:num w:numId="25">
    <w:abstractNumId w:val="14"/>
  </w:num>
  <w:num w:numId="26">
    <w:abstractNumId w:val="25"/>
  </w:num>
  <w:num w:numId="27">
    <w:abstractNumId w:val="28"/>
  </w:num>
  <w:num w:numId="28">
    <w:abstractNumId w:val="32"/>
  </w:num>
  <w:num w:numId="29">
    <w:abstractNumId w:val="16"/>
  </w:num>
  <w:num w:numId="30">
    <w:abstractNumId w:val="35"/>
  </w:num>
  <w:num w:numId="31">
    <w:abstractNumId w:val="17"/>
  </w:num>
  <w:num w:numId="32">
    <w:abstractNumId w:val="26"/>
  </w:num>
  <w:num w:numId="33">
    <w:abstractNumId w:val="36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1"/>
  </w:num>
  <w:num w:numId="40">
    <w:abstractNumId w:val="30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9"/>
  </w:num>
  <w:num w:numId="48">
    <w:abstractNumId w:val="33"/>
  </w:num>
  <w:num w:numId="49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pt-BR" w:vendorID="64" w:dllVersion="131078" w:nlCheck="1" w:checkStyle="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0197"/>
    <w:rsid w:val="000047F9"/>
    <w:rsid w:val="00006024"/>
    <w:rsid w:val="00006362"/>
    <w:rsid w:val="00007B57"/>
    <w:rsid w:val="00012522"/>
    <w:rsid w:val="0001660F"/>
    <w:rsid w:val="00016CA2"/>
    <w:rsid w:val="00017776"/>
    <w:rsid w:val="000230F5"/>
    <w:rsid w:val="00023B34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E51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761AA"/>
    <w:rsid w:val="000775F9"/>
    <w:rsid w:val="00080D16"/>
    <w:rsid w:val="00082959"/>
    <w:rsid w:val="00082A2C"/>
    <w:rsid w:val="00082AD0"/>
    <w:rsid w:val="00084B4B"/>
    <w:rsid w:val="000865E0"/>
    <w:rsid w:val="00092D1D"/>
    <w:rsid w:val="0009325B"/>
    <w:rsid w:val="00094DDC"/>
    <w:rsid w:val="00095FB0"/>
    <w:rsid w:val="000963BB"/>
    <w:rsid w:val="000A235E"/>
    <w:rsid w:val="000A3CBE"/>
    <w:rsid w:val="000A428A"/>
    <w:rsid w:val="000A51A2"/>
    <w:rsid w:val="000A5D88"/>
    <w:rsid w:val="000A788B"/>
    <w:rsid w:val="000B1822"/>
    <w:rsid w:val="000B315D"/>
    <w:rsid w:val="000B3FA6"/>
    <w:rsid w:val="000B41CF"/>
    <w:rsid w:val="000B59BE"/>
    <w:rsid w:val="000B5B0B"/>
    <w:rsid w:val="000B69E8"/>
    <w:rsid w:val="000B6E8C"/>
    <w:rsid w:val="000B713B"/>
    <w:rsid w:val="000C0409"/>
    <w:rsid w:val="000C07FE"/>
    <w:rsid w:val="000C0CF1"/>
    <w:rsid w:val="000C295A"/>
    <w:rsid w:val="000C2F46"/>
    <w:rsid w:val="000C31C5"/>
    <w:rsid w:val="000C418D"/>
    <w:rsid w:val="000C4EDB"/>
    <w:rsid w:val="000C501B"/>
    <w:rsid w:val="000C626E"/>
    <w:rsid w:val="000C7251"/>
    <w:rsid w:val="000C7E4B"/>
    <w:rsid w:val="000D08D8"/>
    <w:rsid w:val="000D1049"/>
    <w:rsid w:val="000D135E"/>
    <w:rsid w:val="000D2D33"/>
    <w:rsid w:val="000D33A1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6BBA"/>
    <w:rsid w:val="000F70D6"/>
    <w:rsid w:val="000F7408"/>
    <w:rsid w:val="000F75D8"/>
    <w:rsid w:val="00100C32"/>
    <w:rsid w:val="00101224"/>
    <w:rsid w:val="00102DB5"/>
    <w:rsid w:val="00104928"/>
    <w:rsid w:val="00105219"/>
    <w:rsid w:val="0010690C"/>
    <w:rsid w:val="00106FD7"/>
    <w:rsid w:val="001110D0"/>
    <w:rsid w:val="001135D0"/>
    <w:rsid w:val="00115DB8"/>
    <w:rsid w:val="00117045"/>
    <w:rsid w:val="00121137"/>
    <w:rsid w:val="001220AF"/>
    <w:rsid w:val="0012282B"/>
    <w:rsid w:val="00122AD4"/>
    <w:rsid w:val="00124ECF"/>
    <w:rsid w:val="00124F5F"/>
    <w:rsid w:val="00124F73"/>
    <w:rsid w:val="00127291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1278"/>
    <w:rsid w:val="0017247E"/>
    <w:rsid w:val="001724FA"/>
    <w:rsid w:val="001746C1"/>
    <w:rsid w:val="00174C47"/>
    <w:rsid w:val="00177013"/>
    <w:rsid w:val="00184659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3C26"/>
    <w:rsid w:val="001B4E1C"/>
    <w:rsid w:val="001B5544"/>
    <w:rsid w:val="001B690C"/>
    <w:rsid w:val="001B6DBD"/>
    <w:rsid w:val="001C0AAB"/>
    <w:rsid w:val="001C3B64"/>
    <w:rsid w:val="001C3CCB"/>
    <w:rsid w:val="001C7BCA"/>
    <w:rsid w:val="001C7E10"/>
    <w:rsid w:val="001D01C5"/>
    <w:rsid w:val="001D0623"/>
    <w:rsid w:val="001D6E15"/>
    <w:rsid w:val="001D721E"/>
    <w:rsid w:val="001E1A59"/>
    <w:rsid w:val="001E2331"/>
    <w:rsid w:val="001E25E9"/>
    <w:rsid w:val="001E3565"/>
    <w:rsid w:val="001E37E5"/>
    <w:rsid w:val="001E604D"/>
    <w:rsid w:val="001E71EE"/>
    <w:rsid w:val="001E7727"/>
    <w:rsid w:val="001F146B"/>
    <w:rsid w:val="001F1B2E"/>
    <w:rsid w:val="001F1E7C"/>
    <w:rsid w:val="001F3BA8"/>
    <w:rsid w:val="001F4855"/>
    <w:rsid w:val="001F502E"/>
    <w:rsid w:val="002002E2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1627D"/>
    <w:rsid w:val="002208C0"/>
    <w:rsid w:val="00221114"/>
    <w:rsid w:val="00221EFC"/>
    <w:rsid w:val="00222786"/>
    <w:rsid w:val="00224327"/>
    <w:rsid w:val="00225182"/>
    <w:rsid w:val="00225E22"/>
    <w:rsid w:val="0022638A"/>
    <w:rsid w:val="00226C15"/>
    <w:rsid w:val="00230A9E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6F55"/>
    <w:rsid w:val="0025768A"/>
    <w:rsid w:val="00257AFA"/>
    <w:rsid w:val="0026219E"/>
    <w:rsid w:val="002622F5"/>
    <w:rsid w:val="0026439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4B30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52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067E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312"/>
    <w:rsid w:val="00303D1C"/>
    <w:rsid w:val="00304B0D"/>
    <w:rsid w:val="00306E5B"/>
    <w:rsid w:val="00310A03"/>
    <w:rsid w:val="00311789"/>
    <w:rsid w:val="00311941"/>
    <w:rsid w:val="0031215A"/>
    <w:rsid w:val="00312836"/>
    <w:rsid w:val="0031403A"/>
    <w:rsid w:val="003152D3"/>
    <w:rsid w:val="00316AC4"/>
    <w:rsid w:val="003170FB"/>
    <w:rsid w:val="00317E2D"/>
    <w:rsid w:val="003204A1"/>
    <w:rsid w:val="003218B5"/>
    <w:rsid w:val="00322649"/>
    <w:rsid w:val="0032342B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69B"/>
    <w:rsid w:val="003508CB"/>
    <w:rsid w:val="003513EB"/>
    <w:rsid w:val="0035280E"/>
    <w:rsid w:val="003533EC"/>
    <w:rsid w:val="00354F9D"/>
    <w:rsid w:val="00356729"/>
    <w:rsid w:val="00365F70"/>
    <w:rsid w:val="00366D4A"/>
    <w:rsid w:val="00367906"/>
    <w:rsid w:val="00370E34"/>
    <w:rsid w:val="003712CA"/>
    <w:rsid w:val="00371644"/>
    <w:rsid w:val="00371DCF"/>
    <w:rsid w:val="00372939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18EB"/>
    <w:rsid w:val="003A29DA"/>
    <w:rsid w:val="003A701E"/>
    <w:rsid w:val="003A72A2"/>
    <w:rsid w:val="003B0439"/>
    <w:rsid w:val="003B1729"/>
    <w:rsid w:val="003B188C"/>
    <w:rsid w:val="003B24DB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4E12"/>
    <w:rsid w:val="003F5298"/>
    <w:rsid w:val="003F6943"/>
    <w:rsid w:val="003F763F"/>
    <w:rsid w:val="004026FD"/>
    <w:rsid w:val="00404708"/>
    <w:rsid w:val="00405C16"/>
    <w:rsid w:val="00405D3D"/>
    <w:rsid w:val="004062B0"/>
    <w:rsid w:val="00406441"/>
    <w:rsid w:val="00406765"/>
    <w:rsid w:val="00406DA1"/>
    <w:rsid w:val="0041026B"/>
    <w:rsid w:val="00411219"/>
    <w:rsid w:val="00411D99"/>
    <w:rsid w:val="00413F19"/>
    <w:rsid w:val="0041630F"/>
    <w:rsid w:val="004172AB"/>
    <w:rsid w:val="00421BEB"/>
    <w:rsid w:val="00422FF7"/>
    <w:rsid w:val="0042451D"/>
    <w:rsid w:val="00427454"/>
    <w:rsid w:val="0043198E"/>
    <w:rsid w:val="00431D83"/>
    <w:rsid w:val="00432A7C"/>
    <w:rsid w:val="00434235"/>
    <w:rsid w:val="00434C01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5768B"/>
    <w:rsid w:val="00460E73"/>
    <w:rsid w:val="00460FA3"/>
    <w:rsid w:val="00463337"/>
    <w:rsid w:val="004635B5"/>
    <w:rsid w:val="00464382"/>
    <w:rsid w:val="00464BC2"/>
    <w:rsid w:val="004655AB"/>
    <w:rsid w:val="00465BF2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46C8"/>
    <w:rsid w:val="00494E92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32B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848"/>
    <w:rsid w:val="00503C25"/>
    <w:rsid w:val="0050456B"/>
    <w:rsid w:val="00505953"/>
    <w:rsid w:val="00506AAD"/>
    <w:rsid w:val="00506FD4"/>
    <w:rsid w:val="0050729C"/>
    <w:rsid w:val="00507618"/>
    <w:rsid w:val="00507C99"/>
    <w:rsid w:val="00510234"/>
    <w:rsid w:val="00510C50"/>
    <w:rsid w:val="00511344"/>
    <w:rsid w:val="00511445"/>
    <w:rsid w:val="005114E3"/>
    <w:rsid w:val="00511841"/>
    <w:rsid w:val="00512765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0821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C1"/>
    <w:rsid w:val="00555AE7"/>
    <w:rsid w:val="00556016"/>
    <w:rsid w:val="00560BAA"/>
    <w:rsid w:val="00561EA7"/>
    <w:rsid w:val="0056399E"/>
    <w:rsid w:val="0056511A"/>
    <w:rsid w:val="00571543"/>
    <w:rsid w:val="005727FF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16B4"/>
    <w:rsid w:val="00582901"/>
    <w:rsid w:val="0058602B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5FC9"/>
    <w:rsid w:val="005B6806"/>
    <w:rsid w:val="005B739A"/>
    <w:rsid w:val="005C1AA4"/>
    <w:rsid w:val="005C1F61"/>
    <w:rsid w:val="005C39A1"/>
    <w:rsid w:val="005C3A29"/>
    <w:rsid w:val="005C6272"/>
    <w:rsid w:val="005C6B33"/>
    <w:rsid w:val="005D08EB"/>
    <w:rsid w:val="005D2E69"/>
    <w:rsid w:val="005D38E8"/>
    <w:rsid w:val="005D4782"/>
    <w:rsid w:val="005D48E3"/>
    <w:rsid w:val="005D55FA"/>
    <w:rsid w:val="005E0B48"/>
    <w:rsid w:val="005E1178"/>
    <w:rsid w:val="005E2420"/>
    <w:rsid w:val="005E26AC"/>
    <w:rsid w:val="005E2AFF"/>
    <w:rsid w:val="005E4F52"/>
    <w:rsid w:val="005E51BD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2B11"/>
    <w:rsid w:val="006236B2"/>
    <w:rsid w:val="006257B2"/>
    <w:rsid w:val="006258E4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5FD"/>
    <w:rsid w:val="00634B92"/>
    <w:rsid w:val="00634DFF"/>
    <w:rsid w:val="00637588"/>
    <w:rsid w:val="00640E80"/>
    <w:rsid w:val="0064402B"/>
    <w:rsid w:val="00644AAC"/>
    <w:rsid w:val="00644B79"/>
    <w:rsid w:val="00644F5F"/>
    <w:rsid w:val="00647FF9"/>
    <w:rsid w:val="00652971"/>
    <w:rsid w:val="00653798"/>
    <w:rsid w:val="00653995"/>
    <w:rsid w:val="00653EDA"/>
    <w:rsid w:val="006550B7"/>
    <w:rsid w:val="006558C2"/>
    <w:rsid w:val="00656793"/>
    <w:rsid w:val="00657D98"/>
    <w:rsid w:val="00660260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06FE"/>
    <w:rsid w:val="006711A3"/>
    <w:rsid w:val="00673189"/>
    <w:rsid w:val="00673A97"/>
    <w:rsid w:val="006745B3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1DB8"/>
    <w:rsid w:val="006941FB"/>
    <w:rsid w:val="0069536E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3340"/>
    <w:rsid w:val="006C4CFE"/>
    <w:rsid w:val="006C58B3"/>
    <w:rsid w:val="006C645A"/>
    <w:rsid w:val="006C7BEB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5E3"/>
    <w:rsid w:val="006E3C76"/>
    <w:rsid w:val="006E4F7F"/>
    <w:rsid w:val="006E679E"/>
    <w:rsid w:val="006E6C84"/>
    <w:rsid w:val="006E6DD1"/>
    <w:rsid w:val="006E700F"/>
    <w:rsid w:val="006E7DC5"/>
    <w:rsid w:val="006F120D"/>
    <w:rsid w:val="006F1CDC"/>
    <w:rsid w:val="006F30A7"/>
    <w:rsid w:val="006F36B3"/>
    <w:rsid w:val="006F46F5"/>
    <w:rsid w:val="006F65E3"/>
    <w:rsid w:val="006F66CF"/>
    <w:rsid w:val="006F7C2F"/>
    <w:rsid w:val="0070032C"/>
    <w:rsid w:val="007004CA"/>
    <w:rsid w:val="00701601"/>
    <w:rsid w:val="007025A9"/>
    <w:rsid w:val="00704566"/>
    <w:rsid w:val="00704684"/>
    <w:rsid w:val="00705835"/>
    <w:rsid w:val="00705DF1"/>
    <w:rsid w:val="00707834"/>
    <w:rsid w:val="00710147"/>
    <w:rsid w:val="00710460"/>
    <w:rsid w:val="00710B86"/>
    <w:rsid w:val="007127C5"/>
    <w:rsid w:val="00712A3B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26E0"/>
    <w:rsid w:val="007357A3"/>
    <w:rsid w:val="007357E6"/>
    <w:rsid w:val="00735FE8"/>
    <w:rsid w:val="00740352"/>
    <w:rsid w:val="00740A25"/>
    <w:rsid w:val="00740E89"/>
    <w:rsid w:val="007412DC"/>
    <w:rsid w:val="00741AB9"/>
    <w:rsid w:val="00741B7D"/>
    <w:rsid w:val="007443D5"/>
    <w:rsid w:val="00745303"/>
    <w:rsid w:val="00745C06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56E68"/>
    <w:rsid w:val="00761A29"/>
    <w:rsid w:val="00761CA7"/>
    <w:rsid w:val="00762F68"/>
    <w:rsid w:val="00770883"/>
    <w:rsid w:val="00771DBE"/>
    <w:rsid w:val="00771E23"/>
    <w:rsid w:val="00773DF9"/>
    <w:rsid w:val="007744BF"/>
    <w:rsid w:val="00781781"/>
    <w:rsid w:val="00782FD3"/>
    <w:rsid w:val="00783AF1"/>
    <w:rsid w:val="0078431A"/>
    <w:rsid w:val="007851F1"/>
    <w:rsid w:val="00787650"/>
    <w:rsid w:val="0079219B"/>
    <w:rsid w:val="007936A3"/>
    <w:rsid w:val="00793876"/>
    <w:rsid w:val="007950E0"/>
    <w:rsid w:val="0079701F"/>
    <w:rsid w:val="00797200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275D"/>
    <w:rsid w:val="007C349C"/>
    <w:rsid w:val="007C55C8"/>
    <w:rsid w:val="007C5E8A"/>
    <w:rsid w:val="007C7EE7"/>
    <w:rsid w:val="007D0A32"/>
    <w:rsid w:val="007D1125"/>
    <w:rsid w:val="007D1248"/>
    <w:rsid w:val="007D1484"/>
    <w:rsid w:val="007D42D8"/>
    <w:rsid w:val="007D5542"/>
    <w:rsid w:val="007D64DC"/>
    <w:rsid w:val="007D743F"/>
    <w:rsid w:val="007E166B"/>
    <w:rsid w:val="007E1E26"/>
    <w:rsid w:val="007E2598"/>
    <w:rsid w:val="007E3002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685B"/>
    <w:rsid w:val="008076BB"/>
    <w:rsid w:val="00813183"/>
    <w:rsid w:val="00814A6E"/>
    <w:rsid w:val="00821789"/>
    <w:rsid w:val="00822341"/>
    <w:rsid w:val="008248DA"/>
    <w:rsid w:val="008257B3"/>
    <w:rsid w:val="00825E7D"/>
    <w:rsid w:val="00827E89"/>
    <w:rsid w:val="00830CBE"/>
    <w:rsid w:val="008321E6"/>
    <w:rsid w:val="00835D31"/>
    <w:rsid w:val="00837B51"/>
    <w:rsid w:val="00841017"/>
    <w:rsid w:val="00841FE3"/>
    <w:rsid w:val="0084214C"/>
    <w:rsid w:val="008456F4"/>
    <w:rsid w:val="008457DA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67AAC"/>
    <w:rsid w:val="00870881"/>
    <w:rsid w:val="00871BB8"/>
    <w:rsid w:val="008724E6"/>
    <w:rsid w:val="0087599B"/>
    <w:rsid w:val="00876615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3AC8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5E94"/>
    <w:rsid w:val="008D6F11"/>
    <w:rsid w:val="008D7304"/>
    <w:rsid w:val="008E09EE"/>
    <w:rsid w:val="008E4969"/>
    <w:rsid w:val="008E4A37"/>
    <w:rsid w:val="008E4AC3"/>
    <w:rsid w:val="008E52F7"/>
    <w:rsid w:val="008E5AA9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3BB"/>
    <w:rsid w:val="009075DF"/>
    <w:rsid w:val="00910F44"/>
    <w:rsid w:val="0091340D"/>
    <w:rsid w:val="00914426"/>
    <w:rsid w:val="00914E5F"/>
    <w:rsid w:val="00916934"/>
    <w:rsid w:val="00917F41"/>
    <w:rsid w:val="00917F5D"/>
    <w:rsid w:val="009203B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1B8"/>
    <w:rsid w:val="00954C3E"/>
    <w:rsid w:val="00955039"/>
    <w:rsid w:val="00955744"/>
    <w:rsid w:val="009559E0"/>
    <w:rsid w:val="00956996"/>
    <w:rsid w:val="00956B03"/>
    <w:rsid w:val="00957CFF"/>
    <w:rsid w:val="00961CF5"/>
    <w:rsid w:val="009631A3"/>
    <w:rsid w:val="0096325C"/>
    <w:rsid w:val="009661C7"/>
    <w:rsid w:val="00966351"/>
    <w:rsid w:val="00966C47"/>
    <w:rsid w:val="009708CE"/>
    <w:rsid w:val="00973178"/>
    <w:rsid w:val="009732F9"/>
    <w:rsid w:val="00977967"/>
    <w:rsid w:val="00984478"/>
    <w:rsid w:val="00984EBE"/>
    <w:rsid w:val="00991CE0"/>
    <w:rsid w:val="00994312"/>
    <w:rsid w:val="00994C1F"/>
    <w:rsid w:val="00996621"/>
    <w:rsid w:val="009969BA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20DC"/>
    <w:rsid w:val="009E3133"/>
    <w:rsid w:val="009E31A7"/>
    <w:rsid w:val="009E3387"/>
    <w:rsid w:val="009E39E9"/>
    <w:rsid w:val="009E5905"/>
    <w:rsid w:val="009E6D0F"/>
    <w:rsid w:val="009E75A0"/>
    <w:rsid w:val="009E7BC0"/>
    <w:rsid w:val="009F47FC"/>
    <w:rsid w:val="009F4D7F"/>
    <w:rsid w:val="009F5B2B"/>
    <w:rsid w:val="009F5DE0"/>
    <w:rsid w:val="009F73A2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608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37BA"/>
    <w:rsid w:val="00A24E65"/>
    <w:rsid w:val="00A254B6"/>
    <w:rsid w:val="00A25CCB"/>
    <w:rsid w:val="00A27AC2"/>
    <w:rsid w:val="00A31FD7"/>
    <w:rsid w:val="00A3473E"/>
    <w:rsid w:val="00A36119"/>
    <w:rsid w:val="00A37465"/>
    <w:rsid w:val="00A379BB"/>
    <w:rsid w:val="00A40491"/>
    <w:rsid w:val="00A4500F"/>
    <w:rsid w:val="00A4560F"/>
    <w:rsid w:val="00A4698C"/>
    <w:rsid w:val="00A50492"/>
    <w:rsid w:val="00A53020"/>
    <w:rsid w:val="00A53202"/>
    <w:rsid w:val="00A53A93"/>
    <w:rsid w:val="00A54141"/>
    <w:rsid w:val="00A56693"/>
    <w:rsid w:val="00A577F1"/>
    <w:rsid w:val="00A630EC"/>
    <w:rsid w:val="00A650AA"/>
    <w:rsid w:val="00A66A93"/>
    <w:rsid w:val="00A67F21"/>
    <w:rsid w:val="00A71A4B"/>
    <w:rsid w:val="00A72276"/>
    <w:rsid w:val="00A72EE9"/>
    <w:rsid w:val="00A7357E"/>
    <w:rsid w:val="00A73D06"/>
    <w:rsid w:val="00A747C0"/>
    <w:rsid w:val="00A7492C"/>
    <w:rsid w:val="00A753FB"/>
    <w:rsid w:val="00A761E7"/>
    <w:rsid w:val="00A776DE"/>
    <w:rsid w:val="00A77768"/>
    <w:rsid w:val="00A777DA"/>
    <w:rsid w:val="00A80C1E"/>
    <w:rsid w:val="00A83516"/>
    <w:rsid w:val="00A841FB"/>
    <w:rsid w:val="00A858C8"/>
    <w:rsid w:val="00A85B2A"/>
    <w:rsid w:val="00A90097"/>
    <w:rsid w:val="00A90A75"/>
    <w:rsid w:val="00A90F3D"/>
    <w:rsid w:val="00A9194F"/>
    <w:rsid w:val="00A91AB0"/>
    <w:rsid w:val="00A927AD"/>
    <w:rsid w:val="00A94849"/>
    <w:rsid w:val="00A95D51"/>
    <w:rsid w:val="00A9665B"/>
    <w:rsid w:val="00A97113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88C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2E06"/>
    <w:rsid w:val="00B1332D"/>
    <w:rsid w:val="00B13803"/>
    <w:rsid w:val="00B1444D"/>
    <w:rsid w:val="00B15064"/>
    <w:rsid w:val="00B17281"/>
    <w:rsid w:val="00B213C5"/>
    <w:rsid w:val="00B21894"/>
    <w:rsid w:val="00B23775"/>
    <w:rsid w:val="00B23828"/>
    <w:rsid w:val="00B239DB"/>
    <w:rsid w:val="00B2555D"/>
    <w:rsid w:val="00B26243"/>
    <w:rsid w:val="00B26285"/>
    <w:rsid w:val="00B26CF8"/>
    <w:rsid w:val="00B27E17"/>
    <w:rsid w:val="00B30672"/>
    <w:rsid w:val="00B31C94"/>
    <w:rsid w:val="00B334F1"/>
    <w:rsid w:val="00B3435F"/>
    <w:rsid w:val="00B35535"/>
    <w:rsid w:val="00B35CEB"/>
    <w:rsid w:val="00B360D8"/>
    <w:rsid w:val="00B37379"/>
    <w:rsid w:val="00B3745A"/>
    <w:rsid w:val="00B40D8B"/>
    <w:rsid w:val="00B416F6"/>
    <w:rsid w:val="00B41958"/>
    <w:rsid w:val="00B424CD"/>
    <w:rsid w:val="00B44410"/>
    <w:rsid w:val="00B448EC"/>
    <w:rsid w:val="00B44E38"/>
    <w:rsid w:val="00B44FC1"/>
    <w:rsid w:val="00B45097"/>
    <w:rsid w:val="00B45D84"/>
    <w:rsid w:val="00B5256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5C8B"/>
    <w:rsid w:val="00B870FE"/>
    <w:rsid w:val="00B87609"/>
    <w:rsid w:val="00B90DE3"/>
    <w:rsid w:val="00B914FE"/>
    <w:rsid w:val="00B91FC1"/>
    <w:rsid w:val="00B93BCA"/>
    <w:rsid w:val="00B94C38"/>
    <w:rsid w:val="00B9621E"/>
    <w:rsid w:val="00B96807"/>
    <w:rsid w:val="00B968A7"/>
    <w:rsid w:val="00B97083"/>
    <w:rsid w:val="00B978D4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B6F71"/>
    <w:rsid w:val="00BC0782"/>
    <w:rsid w:val="00BC13AE"/>
    <w:rsid w:val="00BC2764"/>
    <w:rsid w:val="00BC2E8A"/>
    <w:rsid w:val="00BC3A47"/>
    <w:rsid w:val="00BC53E6"/>
    <w:rsid w:val="00BC60B4"/>
    <w:rsid w:val="00BC6171"/>
    <w:rsid w:val="00BC6456"/>
    <w:rsid w:val="00BC7C69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163A"/>
    <w:rsid w:val="00BE66F6"/>
    <w:rsid w:val="00BE79B4"/>
    <w:rsid w:val="00BE7FF1"/>
    <w:rsid w:val="00BF29B1"/>
    <w:rsid w:val="00BF2BB9"/>
    <w:rsid w:val="00BF38E8"/>
    <w:rsid w:val="00BF52CB"/>
    <w:rsid w:val="00BF5D74"/>
    <w:rsid w:val="00BF6B67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0D"/>
    <w:rsid w:val="00C151AB"/>
    <w:rsid w:val="00C154A8"/>
    <w:rsid w:val="00C1683C"/>
    <w:rsid w:val="00C16A14"/>
    <w:rsid w:val="00C16C3C"/>
    <w:rsid w:val="00C17DA5"/>
    <w:rsid w:val="00C206EE"/>
    <w:rsid w:val="00C20B7C"/>
    <w:rsid w:val="00C24AED"/>
    <w:rsid w:val="00C26C3F"/>
    <w:rsid w:val="00C301CA"/>
    <w:rsid w:val="00C30C7B"/>
    <w:rsid w:val="00C31744"/>
    <w:rsid w:val="00C32A5E"/>
    <w:rsid w:val="00C34C86"/>
    <w:rsid w:val="00C3517F"/>
    <w:rsid w:val="00C37602"/>
    <w:rsid w:val="00C40F32"/>
    <w:rsid w:val="00C4360B"/>
    <w:rsid w:val="00C44BE7"/>
    <w:rsid w:val="00C50FE6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58E0"/>
    <w:rsid w:val="00C65A7A"/>
    <w:rsid w:val="00C66509"/>
    <w:rsid w:val="00C66AC3"/>
    <w:rsid w:val="00C67339"/>
    <w:rsid w:val="00C705DD"/>
    <w:rsid w:val="00C70650"/>
    <w:rsid w:val="00C7184E"/>
    <w:rsid w:val="00C725F9"/>
    <w:rsid w:val="00C7265F"/>
    <w:rsid w:val="00C73C56"/>
    <w:rsid w:val="00C75934"/>
    <w:rsid w:val="00C763CB"/>
    <w:rsid w:val="00C76512"/>
    <w:rsid w:val="00C8185B"/>
    <w:rsid w:val="00C827DD"/>
    <w:rsid w:val="00C82FA7"/>
    <w:rsid w:val="00C83243"/>
    <w:rsid w:val="00C8406B"/>
    <w:rsid w:val="00C84A6B"/>
    <w:rsid w:val="00C856E5"/>
    <w:rsid w:val="00C91FDE"/>
    <w:rsid w:val="00C93C72"/>
    <w:rsid w:val="00C96125"/>
    <w:rsid w:val="00C9612A"/>
    <w:rsid w:val="00C961EB"/>
    <w:rsid w:val="00C97EF2"/>
    <w:rsid w:val="00CA1719"/>
    <w:rsid w:val="00CA18AC"/>
    <w:rsid w:val="00CA1FE3"/>
    <w:rsid w:val="00CA21A6"/>
    <w:rsid w:val="00CA2AAA"/>
    <w:rsid w:val="00CA4091"/>
    <w:rsid w:val="00CA4DF1"/>
    <w:rsid w:val="00CA6772"/>
    <w:rsid w:val="00CA6F7D"/>
    <w:rsid w:val="00CA7FCA"/>
    <w:rsid w:val="00CB297D"/>
    <w:rsid w:val="00CB6050"/>
    <w:rsid w:val="00CB7C1F"/>
    <w:rsid w:val="00CC1121"/>
    <w:rsid w:val="00CC16C5"/>
    <w:rsid w:val="00CC548B"/>
    <w:rsid w:val="00CD12E8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071"/>
    <w:rsid w:val="00CE3A33"/>
    <w:rsid w:val="00CE4201"/>
    <w:rsid w:val="00CE50A4"/>
    <w:rsid w:val="00CE6DE4"/>
    <w:rsid w:val="00CE6EFB"/>
    <w:rsid w:val="00CF0827"/>
    <w:rsid w:val="00CF35CA"/>
    <w:rsid w:val="00CF4CC2"/>
    <w:rsid w:val="00CF4F6C"/>
    <w:rsid w:val="00CF6133"/>
    <w:rsid w:val="00CF6E8C"/>
    <w:rsid w:val="00D015DF"/>
    <w:rsid w:val="00D01B84"/>
    <w:rsid w:val="00D0308F"/>
    <w:rsid w:val="00D06373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48E4"/>
    <w:rsid w:val="00D16A26"/>
    <w:rsid w:val="00D2295C"/>
    <w:rsid w:val="00D23DA0"/>
    <w:rsid w:val="00D23F7B"/>
    <w:rsid w:val="00D26144"/>
    <w:rsid w:val="00D27FAD"/>
    <w:rsid w:val="00D30846"/>
    <w:rsid w:val="00D32083"/>
    <w:rsid w:val="00D32C72"/>
    <w:rsid w:val="00D331BE"/>
    <w:rsid w:val="00D3430A"/>
    <w:rsid w:val="00D40947"/>
    <w:rsid w:val="00D40B7E"/>
    <w:rsid w:val="00D40C5F"/>
    <w:rsid w:val="00D41C8D"/>
    <w:rsid w:val="00D457C4"/>
    <w:rsid w:val="00D47899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1C2F"/>
    <w:rsid w:val="00D72003"/>
    <w:rsid w:val="00D73FA2"/>
    <w:rsid w:val="00D74036"/>
    <w:rsid w:val="00D74178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5E01"/>
    <w:rsid w:val="00DA6A44"/>
    <w:rsid w:val="00DA7C17"/>
    <w:rsid w:val="00DB04D5"/>
    <w:rsid w:val="00DB0500"/>
    <w:rsid w:val="00DB0CEE"/>
    <w:rsid w:val="00DB1191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6771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27C9B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1244"/>
    <w:rsid w:val="00E52631"/>
    <w:rsid w:val="00E54A0F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07B9"/>
    <w:rsid w:val="00E734BC"/>
    <w:rsid w:val="00E73560"/>
    <w:rsid w:val="00E736ED"/>
    <w:rsid w:val="00E737D0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870"/>
    <w:rsid w:val="00E91C19"/>
    <w:rsid w:val="00E92547"/>
    <w:rsid w:val="00E92B91"/>
    <w:rsid w:val="00E92FB5"/>
    <w:rsid w:val="00E93E56"/>
    <w:rsid w:val="00E95F67"/>
    <w:rsid w:val="00EA083D"/>
    <w:rsid w:val="00EA1D7D"/>
    <w:rsid w:val="00EA1EC8"/>
    <w:rsid w:val="00EA52E2"/>
    <w:rsid w:val="00EA5CA7"/>
    <w:rsid w:val="00EA5DB3"/>
    <w:rsid w:val="00EB0E4A"/>
    <w:rsid w:val="00EB1803"/>
    <w:rsid w:val="00EB1AFD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75D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42AB"/>
    <w:rsid w:val="00EE54EF"/>
    <w:rsid w:val="00EE6E79"/>
    <w:rsid w:val="00EF00DE"/>
    <w:rsid w:val="00EF58CB"/>
    <w:rsid w:val="00F016CF"/>
    <w:rsid w:val="00F025DD"/>
    <w:rsid w:val="00F03220"/>
    <w:rsid w:val="00F0524E"/>
    <w:rsid w:val="00F07F4F"/>
    <w:rsid w:val="00F10737"/>
    <w:rsid w:val="00F10FCA"/>
    <w:rsid w:val="00F11810"/>
    <w:rsid w:val="00F1197D"/>
    <w:rsid w:val="00F12825"/>
    <w:rsid w:val="00F13BEB"/>
    <w:rsid w:val="00F17D04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2A4A"/>
    <w:rsid w:val="00F337ED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6B9A"/>
    <w:rsid w:val="00F87D13"/>
    <w:rsid w:val="00F95DE4"/>
    <w:rsid w:val="00F95FFF"/>
    <w:rsid w:val="00F977D5"/>
    <w:rsid w:val="00FA40F0"/>
    <w:rsid w:val="00FA4869"/>
    <w:rsid w:val="00FA512A"/>
    <w:rsid w:val="00FA51A5"/>
    <w:rsid w:val="00FA5328"/>
    <w:rsid w:val="00FA7DE8"/>
    <w:rsid w:val="00FB082B"/>
    <w:rsid w:val="00FB15CE"/>
    <w:rsid w:val="00FB2A02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540"/>
    <w:rsid w:val="00FD7C58"/>
    <w:rsid w:val="00FD7E46"/>
    <w:rsid w:val="00FE0AA8"/>
    <w:rsid w:val="00FE0C1F"/>
    <w:rsid w:val="00FE0C42"/>
    <w:rsid w:val="00FE19AC"/>
    <w:rsid w:val="00FE3700"/>
    <w:rsid w:val="00FE5655"/>
    <w:rsid w:val="00FE5679"/>
    <w:rsid w:val="00FE7716"/>
    <w:rsid w:val="00FF1024"/>
    <w:rsid w:val="00FF286E"/>
    <w:rsid w:val="00FF4076"/>
    <w:rsid w:val="00FF431C"/>
    <w:rsid w:val="00FF433E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6"/>
    <o:shapelayout v:ext="edit">
      <o:idmap v:ext="edit" data="1"/>
    </o:shapelayout>
  </w:shapeDefaults>
  <w:decimalSymbol w:val=","/>
  <w:listSeparator w:val=";"/>
  <w15:docId w15:val="{F537F36B-F0BC-4123-95EE-08E811D12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F337ED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3A18EB"/>
    <w:rPr>
      <w:color w:val="808080"/>
    </w:rPr>
  </w:style>
  <w:style w:type="table" w:customStyle="1" w:styleId="TabeladeGradeClara1">
    <w:name w:val="Tabela de Grade Clara1"/>
    <w:basedOn w:val="Tabelanormal"/>
    <w:uiPriority w:val="40"/>
    <w:rsid w:val="00DD677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Simples11">
    <w:name w:val="Tabela Simples 11"/>
    <w:basedOn w:val="Tabelanormal"/>
    <w:uiPriority w:val="41"/>
    <w:rsid w:val="00DD677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43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header" Target="header7.xml"/><Relationship Id="rId39" Type="http://schemas.openxmlformats.org/officeDocument/2006/relationships/header" Target="header9.xml"/><Relationship Id="rId21" Type="http://schemas.openxmlformats.org/officeDocument/2006/relationships/image" Target="media/image6.png"/><Relationship Id="rId34" Type="http://schemas.openxmlformats.org/officeDocument/2006/relationships/hyperlink" Target="http://servidorindoor.azurewebsites.net/" TargetMode="External"/><Relationship Id="rId42" Type="http://schemas.openxmlformats.org/officeDocument/2006/relationships/header" Target="header10.xml"/><Relationship Id="rId47" Type="http://schemas.openxmlformats.org/officeDocument/2006/relationships/footer" Target="footer11.xml"/><Relationship Id="rId50" Type="http://schemas.openxmlformats.org/officeDocument/2006/relationships/header" Target="header13.xml"/><Relationship Id="rId55" Type="http://schemas.openxmlformats.org/officeDocument/2006/relationships/hyperlink" Target="https://www.jardinsurbanos.com.br/" TargetMode="External"/><Relationship Id="rId63" Type="http://schemas.openxmlformats.org/officeDocument/2006/relationships/header" Target="header20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8.jpeg"/><Relationship Id="rId41" Type="http://schemas.openxmlformats.org/officeDocument/2006/relationships/footer" Target="footer9.xml"/><Relationship Id="rId54" Type="http://schemas.openxmlformats.org/officeDocument/2006/relationships/footer" Target="footer14.xml"/><Relationship Id="rId62" Type="http://schemas.openxmlformats.org/officeDocument/2006/relationships/footer" Target="footer17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32" Type="http://schemas.openxmlformats.org/officeDocument/2006/relationships/image" Target="media/image11.jpeg"/><Relationship Id="rId37" Type="http://schemas.openxmlformats.org/officeDocument/2006/relationships/image" Target="media/image15.png"/><Relationship Id="rId40" Type="http://schemas.openxmlformats.org/officeDocument/2006/relationships/footer" Target="footer8.xml"/><Relationship Id="rId45" Type="http://schemas.openxmlformats.org/officeDocument/2006/relationships/image" Target="media/image17.png"/><Relationship Id="rId53" Type="http://schemas.openxmlformats.org/officeDocument/2006/relationships/header" Target="header15.xml"/><Relationship Id="rId58" Type="http://schemas.openxmlformats.org/officeDocument/2006/relationships/footer" Target="footer15.xm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header" Target="header6.xml"/><Relationship Id="rId28" Type="http://schemas.openxmlformats.org/officeDocument/2006/relationships/image" Target="media/image7.jpeg"/><Relationship Id="rId36" Type="http://schemas.openxmlformats.org/officeDocument/2006/relationships/image" Target="media/image14.png"/><Relationship Id="rId49" Type="http://schemas.openxmlformats.org/officeDocument/2006/relationships/footer" Target="footer12.xml"/><Relationship Id="rId57" Type="http://schemas.openxmlformats.org/officeDocument/2006/relationships/header" Target="header17.xml"/><Relationship Id="rId61" Type="http://schemas.openxmlformats.org/officeDocument/2006/relationships/header" Target="header19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0.jpeg"/><Relationship Id="rId44" Type="http://schemas.openxmlformats.org/officeDocument/2006/relationships/image" Target="media/image16.png"/><Relationship Id="rId52" Type="http://schemas.openxmlformats.org/officeDocument/2006/relationships/footer" Target="footer13.xml"/><Relationship Id="rId60" Type="http://schemas.openxmlformats.org/officeDocument/2006/relationships/footer" Target="footer16.xm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footer" Target="footer10.xml"/><Relationship Id="rId48" Type="http://schemas.openxmlformats.org/officeDocument/2006/relationships/header" Target="header12.xml"/><Relationship Id="rId56" Type="http://schemas.openxmlformats.org/officeDocument/2006/relationships/header" Target="header16.xml"/><Relationship Id="rId64" Type="http://schemas.openxmlformats.org/officeDocument/2006/relationships/footer" Target="footer18.xml"/><Relationship Id="rId8" Type="http://schemas.openxmlformats.org/officeDocument/2006/relationships/endnotes" Target="endnotes.xml"/><Relationship Id="rId51" Type="http://schemas.openxmlformats.org/officeDocument/2006/relationships/header" Target="header14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footer" Target="footer6.xml"/><Relationship Id="rId33" Type="http://schemas.openxmlformats.org/officeDocument/2006/relationships/image" Target="media/image12.jpeg"/><Relationship Id="rId38" Type="http://schemas.openxmlformats.org/officeDocument/2006/relationships/header" Target="header8.xml"/><Relationship Id="rId46" Type="http://schemas.openxmlformats.org/officeDocument/2006/relationships/header" Target="header11.xml"/><Relationship Id="rId59" Type="http://schemas.openxmlformats.org/officeDocument/2006/relationships/header" Target="header1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D7C4B1-12D4-423C-85A8-28C0366F1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1358</TotalTime>
  <Pages>22</Pages>
  <Words>1512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9664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creator>Czeczko</dc:creator>
  <cp:lastModifiedBy>Alan da Paixao Nonato Santos</cp:lastModifiedBy>
  <cp:revision>54</cp:revision>
  <cp:lastPrinted>2009-11-04T00:12:00Z</cp:lastPrinted>
  <dcterms:created xsi:type="dcterms:W3CDTF">2018-11-26T01:29:00Z</dcterms:created>
  <dcterms:modified xsi:type="dcterms:W3CDTF">2019-08-21T14:58:00Z</dcterms:modified>
</cp:coreProperties>
</file>